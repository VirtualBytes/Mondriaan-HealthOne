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287B" w14:textId="0C213B32" w:rsidR="00D077E9" w:rsidRDefault="00A63327" w:rsidP="00D70D02">
      <w:r>
        <w:rPr>
          <w:noProof/>
          <w:szCs w:val="28"/>
          <w:lang w:eastAsia="nl-NL"/>
        </w:rPr>
        <w:drawing>
          <wp:anchor distT="0" distB="0" distL="114300" distR="114300" simplePos="0" relativeHeight="251658239" behindDoc="1" locked="0" layoutInCell="1" allowOverlap="1" wp14:anchorId="346D534B" wp14:editId="4F2D64C4">
            <wp:simplePos x="0" y="0"/>
            <wp:positionH relativeFrom="page">
              <wp:posOffset>4346575</wp:posOffset>
            </wp:positionH>
            <wp:positionV relativeFrom="paragraph">
              <wp:posOffset>-175260</wp:posOffset>
            </wp:positionV>
            <wp:extent cx="3139408" cy="3571875"/>
            <wp:effectExtent l="0" t="0" r="444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08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2CDCF4" wp14:editId="28321EBE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9058275"/>
                <wp:effectExtent l="0" t="0" r="4445" b="9525"/>
                <wp:wrapNone/>
                <wp:docPr id="3" name="Rechthoek 3" descr="witte rechthoek voor tekst op de ho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05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8CF3" id="Rechthoek 3" o:spid="_x0000_s1026" alt="witte rechthoek voor tekst op de hoes" style="position:absolute;margin-left:-16.05pt;margin-top:73.5pt;width:310.15pt;height:7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C2F87C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4D3CB6B" w14:textId="05D1C37E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335184C" wp14:editId="5EC4DCB7">
                      <wp:extent cx="3528695" cy="942975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EC3AA" w14:textId="7C2705E8" w:rsidR="00184A1F" w:rsidRPr="00F577E6" w:rsidRDefault="00B6368B" w:rsidP="00184A1F">
                                  <w:pPr>
                                    <w:pStyle w:val="Title"/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</w:pPr>
                                  <w:bookmarkStart w:id="0" w:name="_Hlk54522427"/>
                                  <w:bookmarkStart w:id="1" w:name="_Hlk54522428"/>
                                  <w:proofErr w:type="spellStart"/>
                                  <w:r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  <w:t>Technische</w:t>
                                  </w:r>
                                  <w:proofErr w:type="spellEnd"/>
                                  <w:r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  <w:t>ontwerp</w:t>
                                  </w:r>
                                  <w:proofErr w:type="spellEnd"/>
                                </w:p>
                                <w:p w14:paraId="6624758C" w14:textId="52F03B07" w:rsidR="006B7A7B" w:rsidRPr="00F577E6" w:rsidRDefault="00A63327" w:rsidP="00184A1F">
                                  <w:pPr>
                                    <w:pStyle w:val="Title"/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44"/>
                                      <w:lang w:val="en-US" w:bidi="nl-NL"/>
                                    </w:rPr>
                                    <w:t>Health One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3518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width:277.8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" filled="f" stroked="f" strokeweight=".5pt">
                      <v:textbox>
                        <w:txbxContent>
                          <w:p w14:paraId="269EC3AA" w14:textId="7C2705E8" w:rsidR="00184A1F" w:rsidRPr="00F577E6" w:rsidRDefault="00B6368B" w:rsidP="00184A1F">
                            <w:pPr>
                              <w:pStyle w:val="Title"/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</w:pPr>
                            <w:bookmarkStart w:id="2" w:name="_Hlk54522427"/>
                            <w:bookmarkStart w:id="3" w:name="_Hlk54522428"/>
                            <w:proofErr w:type="spellStart"/>
                            <w:r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  <w:t>ontwerp</w:t>
                            </w:r>
                            <w:proofErr w:type="spellEnd"/>
                          </w:p>
                          <w:p w14:paraId="6624758C" w14:textId="52F03B07" w:rsidR="006B7A7B" w:rsidRPr="00F577E6" w:rsidRDefault="00A63327" w:rsidP="00184A1F">
                            <w:pPr>
                              <w:pStyle w:val="Title"/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</w:pPr>
                            <w:r>
                              <w:rPr>
                                <w:sz w:val="52"/>
                                <w:szCs w:val="44"/>
                                <w:lang w:val="en-US" w:bidi="nl-NL"/>
                              </w:rPr>
                              <w:t>Health One</w:t>
                            </w:r>
                            <w:bookmarkEnd w:id="2"/>
                            <w:bookmarkEnd w:id="3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6B3CC49A" w14:textId="77777777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679018A" w14:textId="1BD843B8" w:rsidR="00D077E9" w:rsidRDefault="00742D55" w:rsidP="00AB02A7">
            <w:pPr>
              <w:rPr>
                <w:noProof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C8A2121" wp14:editId="77D213E7">
                      <wp:extent cx="1390918" cy="0"/>
                      <wp:effectExtent l="0" t="19050" r="19050" b="19050"/>
                      <wp:docPr id="5" name="Rechte verbindingslijn 5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C11ECF" id="Rechte verbindingslijn 5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B7F94A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B85BB62F034451982225FE578D34615"/>
              </w:placeholder>
              <w15:appearance w15:val="hidden"/>
            </w:sdtPr>
            <w:sdtEndPr/>
            <w:sdtContent>
              <w:p w14:paraId="154F2E00" w14:textId="293117EA" w:rsidR="00D077E9" w:rsidRDefault="00B14C6A" w:rsidP="00AB02A7">
                <w:r>
                  <w:rPr>
                    <w:rStyle w:val="SubtitleChar"/>
                    <w:b w:val="0"/>
                    <w:lang w:bidi="nl-NL"/>
                  </w:rPr>
                  <w:fldChar w:fldCharType="begin"/>
                </w:r>
                <w:r>
                  <w:rPr>
                    <w:rStyle w:val="SubtitleChar"/>
                    <w:b w:val="0"/>
                    <w:lang w:bidi="nl-NL"/>
                  </w:rPr>
                  <w:instrText xml:space="preserve"> DATE  \@ "d MMMM"  \* MERGEFORMAT </w:instrText>
                </w:r>
                <w:r>
                  <w:rPr>
                    <w:rStyle w:val="SubtitleChar"/>
                    <w:b w:val="0"/>
                    <w:lang w:bidi="nl-NL"/>
                  </w:rPr>
                  <w:fldChar w:fldCharType="separate"/>
                </w:r>
                <w:r w:rsidR="001C6497">
                  <w:rPr>
                    <w:rStyle w:val="SubtitleChar"/>
                    <w:b w:val="0"/>
                    <w:noProof/>
                    <w:lang w:bidi="nl-NL"/>
                  </w:rPr>
                  <w:t>30 november</w:t>
                </w:r>
                <w:r>
                  <w:rPr>
                    <w:rStyle w:val="SubtitleChar"/>
                    <w:b w:val="0"/>
                    <w:lang w:bidi="nl-NL"/>
                  </w:rPr>
                  <w:fldChar w:fldCharType="end"/>
                </w:r>
              </w:p>
            </w:sdtContent>
          </w:sdt>
          <w:p w14:paraId="19A478C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62623BB" wp14:editId="10359D98">
                      <wp:extent cx="1493949" cy="0"/>
                      <wp:effectExtent l="0" t="19050" r="30480" b="19050"/>
                      <wp:docPr id="6" name="Rechte verbindingslijn 6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85319" id="Rechte verbindingslijn 6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B9A49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ECD15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0F9F730" w14:textId="1AB13124" w:rsidR="001E6104" w:rsidRPr="00516152" w:rsidRDefault="001E6104" w:rsidP="001E6104">
            <w:pPr>
              <w:rPr>
                <w:noProof/>
                <w:sz w:val="18"/>
                <w:szCs w:val="18"/>
              </w:rPr>
            </w:pPr>
            <w:r w:rsidRPr="00516152">
              <w:rPr>
                <w:noProof/>
                <w:sz w:val="18"/>
                <w:szCs w:val="18"/>
              </w:rPr>
              <w:t xml:space="preserve">Teamnaam: </w:t>
            </w:r>
            <w:r w:rsidR="00A63327" w:rsidRPr="00516152">
              <w:rPr>
                <w:noProof/>
                <w:sz w:val="18"/>
                <w:szCs w:val="18"/>
              </w:rPr>
              <w:t>M</w:t>
            </w:r>
            <w:r w:rsidR="00D6762C">
              <w:rPr>
                <w:noProof/>
                <w:sz w:val="18"/>
                <w:szCs w:val="18"/>
              </w:rPr>
              <w:t>edTech</w:t>
            </w:r>
          </w:p>
          <w:p w14:paraId="608CAD79" w14:textId="076F6F61" w:rsidR="001E6104" w:rsidRPr="00A63327" w:rsidRDefault="001E6104" w:rsidP="001E6104">
            <w:pPr>
              <w:rPr>
                <w:noProof/>
                <w:sz w:val="18"/>
                <w:szCs w:val="18"/>
              </w:rPr>
            </w:pPr>
            <w:r w:rsidRPr="00A63327">
              <w:rPr>
                <w:noProof/>
                <w:sz w:val="18"/>
                <w:szCs w:val="18"/>
              </w:rPr>
              <w:t>Team:  Michael</w:t>
            </w:r>
          </w:p>
          <w:p w14:paraId="0FE7EE46" w14:textId="77777777" w:rsidR="001E6104" w:rsidRPr="00094168" w:rsidRDefault="001E6104" w:rsidP="001E6104">
            <w:pPr>
              <w:rPr>
                <w:noProof/>
                <w:sz w:val="18"/>
                <w:szCs w:val="18"/>
              </w:rPr>
            </w:pPr>
            <w:r w:rsidRPr="00094168">
              <w:rPr>
                <w:noProof/>
                <w:sz w:val="18"/>
                <w:szCs w:val="18"/>
              </w:rPr>
              <w:t>Cohort: 2020</w:t>
            </w:r>
          </w:p>
          <w:p w14:paraId="4FACBBCF" w14:textId="1FA939CA" w:rsidR="001E6104" w:rsidRPr="00094168" w:rsidRDefault="001E6104" w:rsidP="001E6104">
            <w:pPr>
              <w:rPr>
                <w:noProof/>
                <w:sz w:val="18"/>
                <w:szCs w:val="18"/>
              </w:rPr>
            </w:pPr>
            <w:r w:rsidRPr="00094168">
              <w:rPr>
                <w:noProof/>
                <w:sz w:val="18"/>
                <w:szCs w:val="18"/>
              </w:rPr>
              <w:t xml:space="preserve">Klant: </w:t>
            </w:r>
            <w:r w:rsidR="00A63327">
              <w:rPr>
                <w:noProof/>
                <w:sz w:val="18"/>
                <w:szCs w:val="18"/>
              </w:rPr>
              <w:t>ZilverenKruis</w:t>
            </w:r>
          </w:p>
          <w:p w14:paraId="30ADDFDF" w14:textId="77777777" w:rsidR="001E6104" w:rsidRPr="00094168" w:rsidRDefault="001E6104" w:rsidP="001E6104">
            <w:pPr>
              <w:rPr>
                <w:noProof/>
                <w:sz w:val="18"/>
                <w:szCs w:val="18"/>
              </w:rPr>
            </w:pPr>
            <w:r w:rsidRPr="00094168">
              <w:rPr>
                <w:noProof/>
                <w:sz w:val="18"/>
                <w:szCs w:val="18"/>
              </w:rPr>
              <w:t>Versie: v1.0</w:t>
            </w:r>
          </w:p>
          <w:p w14:paraId="347083DD" w14:textId="5EE8CD5B" w:rsidR="00D077E9" w:rsidRPr="00D86945" w:rsidRDefault="001E6104" w:rsidP="001E6104">
            <w:pPr>
              <w:rPr>
                <w:noProof/>
                <w:sz w:val="10"/>
                <w:szCs w:val="10"/>
              </w:rPr>
            </w:pPr>
            <w:r w:rsidRPr="00094168">
              <w:rPr>
                <w:noProof/>
                <w:sz w:val="18"/>
                <w:szCs w:val="18"/>
              </w:rPr>
              <w:t xml:space="preserve">Datum: </w:t>
            </w:r>
            <w:r w:rsidR="00A63327">
              <w:rPr>
                <w:noProof/>
                <w:sz w:val="18"/>
                <w:szCs w:val="18"/>
              </w:rPr>
              <w:t>25</w:t>
            </w:r>
            <w:r w:rsidRPr="00094168">
              <w:rPr>
                <w:noProof/>
                <w:sz w:val="18"/>
                <w:szCs w:val="18"/>
              </w:rPr>
              <w:t>-9-2020</w:t>
            </w:r>
          </w:p>
        </w:tc>
      </w:tr>
    </w:tbl>
    <w:p w14:paraId="487746BA" w14:textId="2A6552AB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565FEB" wp14:editId="5FC7676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B5625" id="Rechthoek 2" o:spid="_x0000_s1026" alt="gekleurde rechthoe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nl-NL"/>
        </w:rPr>
        <w:br w:type="page"/>
      </w:r>
    </w:p>
    <w:p w14:paraId="22E128E9" w14:textId="6684D4BF" w:rsidR="004B7E33" w:rsidRDefault="004B7E33" w:rsidP="00D077E9">
      <w:pPr>
        <w:pStyle w:val="Heading1"/>
        <w:rPr>
          <w:lang w:bidi="nl-NL"/>
        </w:rPr>
      </w:pPr>
      <w:bookmarkStart w:id="2" w:name="_Toc57650679"/>
      <w:r>
        <w:rPr>
          <w:lang w:bidi="nl-NL"/>
        </w:rPr>
        <w:lastRenderedPageBreak/>
        <w:t>Inhoudsopgave</w:t>
      </w:r>
      <w:bookmarkEnd w:id="2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5417065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EB363B" w14:textId="77777777" w:rsidR="004B7E33" w:rsidRDefault="004B7E33">
          <w:pPr>
            <w:pStyle w:val="TOCHeading"/>
          </w:pPr>
          <w:r>
            <w:t>Inhoud</w:t>
          </w:r>
          <w:bookmarkStart w:id="3" w:name="_GoBack"/>
          <w:bookmarkEnd w:id="3"/>
        </w:p>
        <w:p w14:paraId="422B42B2" w14:textId="6684BC73" w:rsidR="00BE6639" w:rsidRDefault="004B7E33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150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0679" w:history="1">
            <w:r w:rsidR="00BE6639" w:rsidRPr="007841F3">
              <w:rPr>
                <w:rStyle w:val="Hyperlink"/>
                <w:noProof/>
                <w:lang w:bidi="nl-NL"/>
              </w:rPr>
              <w:t>Inhoudsopgave</w:t>
            </w:r>
            <w:r w:rsidR="00BE6639">
              <w:rPr>
                <w:noProof/>
                <w:webHidden/>
              </w:rPr>
              <w:tab/>
            </w:r>
            <w:r w:rsidR="00BE6639">
              <w:rPr>
                <w:noProof/>
                <w:webHidden/>
              </w:rPr>
              <w:fldChar w:fldCharType="begin"/>
            </w:r>
            <w:r w:rsidR="00BE6639">
              <w:rPr>
                <w:noProof/>
                <w:webHidden/>
              </w:rPr>
              <w:instrText xml:space="preserve"> PAGEREF _Toc57650679 \h </w:instrText>
            </w:r>
            <w:r w:rsidR="00BE6639">
              <w:rPr>
                <w:noProof/>
                <w:webHidden/>
              </w:rPr>
            </w:r>
            <w:r w:rsidR="00BE6639">
              <w:rPr>
                <w:noProof/>
                <w:webHidden/>
              </w:rPr>
              <w:fldChar w:fldCharType="separate"/>
            </w:r>
            <w:r w:rsidR="00BE6639">
              <w:rPr>
                <w:noProof/>
                <w:webHidden/>
              </w:rPr>
              <w:t>2</w:t>
            </w:r>
            <w:r w:rsidR="00BE6639">
              <w:rPr>
                <w:noProof/>
                <w:webHidden/>
              </w:rPr>
              <w:fldChar w:fldCharType="end"/>
            </w:r>
          </w:hyperlink>
        </w:p>
        <w:p w14:paraId="10AA70D9" w14:textId="31D9D5B9" w:rsidR="00BE6639" w:rsidRDefault="00BE6639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150" w:eastAsia="ja-JP"/>
            </w:rPr>
          </w:pPr>
          <w:hyperlink w:anchor="_Toc57650680" w:history="1">
            <w:r w:rsidRPr="007841F3">
              <w:rPr>
                <w:rStyle w:val="Hyperlink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E190" w14:textId="690027A9" w:rsidR="00BE6639" w:rsidRDefault="00BE6639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150" w:eastAsia="ja-JP"/>
            </w:rPr>
          </w:pPr>
          <w:hyperlink w:anchor="_Toc57650681" w:history="1">
            <w:r w:rsidRPr="007841F3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3C03" w14:textId="7AEEA48F" w:rsidR="00BE6639" w:rsidRDefault="00BE6639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150" w:eastAsia="ja-JP"/>
            </w:rPr>
          </w:pPr>
          <w:hyperlink w:anchor="_Toc57650682" w:history="1">
            <w:r w:rsidRPr="007841F3">
              <w:rPr>
                <w:rStyle w:val="Hyperlink"/>
                <w:noProof/>
                <w:lang w:val="en-US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0BBE" w14:textId="62828F85" w:rsidR="00BE6639" w:rsidRDefault="00BE6639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150" w:eastAsia="ja-JP"/>
            </w:rPr>
          </w:pPr>
          <w:hyperlink w:anchor="_Toc57650683" w:history="1">
            <w:r w:rsidRPr="007841F3">
              <w:rPr>
                <w:rStyle w:val="Hyperlink"/>
                <w:noProof/>
                <w:lang w:val="en-US"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BE0A" w14:textId="548B4AE5" w:rsidR="004B7E33" w:rsidRDefault="004B7E33">
          <w:r>
            <w:rPr>
              <w:bCs/>
            </w:rPr>
            <w:fldChar w:fldCharType="end"/>
          </w:r>
        </w:p>
      </w:sdtContent>
    </w:sdt>
    <w:p w14:paraId="565CC5B1" w14:textId="316C233C" w:rsidR="004B7E33" w:rsidRDefault="004B7E33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nl-NL"/>
        </w:rPr>
      </w:pPr>
    </w:p>
    <w:p w14:paraId="65BCADFD" w14:textId="77777777" w:rsidR="00B6368B" w:rsidRPr="000A1A64" w:rsidRDefault="00217354" w:rsidP="00217354">
      <w:pPr>
        <w:pStyle w:val="Heading1"/>
        <w:pageBreakBefore/>
        <w:rPr>
          <w:lang w:val="en-US"/>
        </w:rPr>
      </w:pPr>
      <w:bookmarkStart w:id="4" w:name="_Toc57650680"/>
      <w:r w:rsidRPr="000A1A64">
        <w:rPr>
          <w:lang w:val="en-US"/>
        </w:rPr>
        <w:lastRenderedPageBreak/>
        <w:t>ERD</w:t>
      </w:r>
      <w:bookmarkEnd w:id="4"/>
    </w:p>
    <w:p w14:paraId="0673ECD4" w14:textId="2F7CFD1C" w:rsidR="003C42A4" w:rsidRDefault="003C42A4" w:rsidP="00DA4B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06E63F" wp14:editId="48BBFF3D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6850897" cy="2042160"/>
            <wp:effectExtent l="0" t="0" r="7620" b="0"/>
            <wp:wrapTight wrapText="bothSides">
              <wp:wrapPolygon edited="0">
                <wp:start x="0" y="0"/>
                <wp:lineTo x="0" y="21358"/>
                <wp:lineTo x="21564" y="21358"/>
                <wp:lineTo x="2156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897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E13A38" w14:textId="77777777" w:rsidR="003C42A4" w:rsidRDefault="003C42A4" w:rsidP="00DA4B30">
      <w:pPr>
        <w:rPr>
          <w:lang w:val="en-US"/>
        </w:rPr>
      </w:pPr>
    </w:p>
    <w:p w14:paraId="25FE7FE3" w14:textId="77777777" w:rsidR="003C42A4" w:rsidRDefault="003C42A4" w:rsidP="00DA4B30">
      <w:pPr>
        <w:rPr>
          <w:lang w:val="en-US"/>
        </w:rPr>
      </w:pPr>
    </w:p>
    <w:p w14:paraId="77C7BA6E" w14:textId="08E13871" w:rsidR="001C6497" w:rsidRPr="00DA4B30" w:rsidRDefault="001C6497" w:rsidP="00DA4B30">
      <w:pPr>
        <w:rPr>
          <w:lang w:val="en-US"/>
        </w:rPr>
      </w:pPr>
    </w:p>
    <w:p w14:paraId="34C293CA" w14:textId="433F088A" w:rsidR="00217354" w:rsidRDefault="00217354" w:rsidP="00217354">
      <w:pPr>
        <w:pStyle w:val="Heading1"/>
        <w:pageBreakBefore/>
        <w:rPr>
          <w:lang w:val="en-US"/>
        </w:rPr>
      </w:pPr>
      <w:bookmarkStart w:id="5" w:name="_Toc57650681"/>
      <w:r w:rsidRPr="00DA4B30">
        <w:rPr>
          <w:lang w:val="en-US"/>
        </w:rPr>
        <w:lastRenderedPageBreak/>
        <w:t>Data Dictionary</w:t>
      </w:r>
      <w:bookmarkEnd w:id="5"/>
    </w:p>
    <w:p w14:paraId="4E9DCA56" w14:textId="64376687" w:rsidR="00DA4B30" w:rsidRPr="00DA4B30" w:rsidRDefault="003C42A4" w:rsidP="00DA4B30">
      <w:pPr>
        <w:rPr>
          <w:lang w:val="en-US"/>
        </w:rPr>
      </w:pPr>
      <w:r w:rsidRPr="001C6497">
        <w:rPr>
          <w:lang w:val="en-US"/>
        </w:rPr>
        <w:drawing>
          <wp:inline distT="0" distB="0" distL="0" distR="0" wp14:anchorId="3C65456D" wp14:editId="0819816A">
            <wp:extent cx="6371590" cy="2851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30F6" w14:textId="0F3697A5" w:rsidR="00217354" w:rsidRDefault="00217354" w:rsidP="00217354">
      <w:pPr>
        <w:pStyle w:val="Heading1"/>
        <w:pageBreakBefore/>
        <w:rPr>
          <w:lang w:val="en-US"/>
        </w:rPr>
      </w:pPr>
      <w:bookmarkStart w:id="6" w:name="_Toc57650682"/>
      <w:proofErr w:type="spellStart"/>
      <w:r w:rsidRPr="00DA4B30">
        <w:rPr>
          <w:lang w:val="en-US"/>
        </w:rPr>
        <w:lastRenderedPageBreak/>
        <w:t>Klassendiagram</w:t>
      </w:r>
      <w:bookmarkEnd w:id="6"/>
      <w:proofErr w:type="spellEnd"/>
    </w:p>
    <w:p w14:paraId="3C64451F" w14:textId="077F2C3F" w:rsidR="00DA4B30" w:rsidRPr="00DA4B30" w:rsidRDefault="004D2A8B" w:rsidP="00DA4B30">
      <w:pPr>
        <w:rPr>
          <w:lang w:val="en-US"/>
        </w:rPr>
      </w:pPr>
      <w:r>
        <w:rPr>
          <w:noProof/>
        </w:rPr>
        <w:drawing>
          <wp:inline distT="0" distB="0" distL="0" distR="0" wp14:anchorId="70EE1608" wp14:editId="2B877ACF">
            <wp:extent cx="6369050" cy="785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6FCB685" w14:textId="4BD15E04" w:rsidR="00217354" w:rsidRDefault="00217354" w:rsidP="00217354">
      <w:pPr>
        <w:pStyle w:val="Heading1"/>
        <w:pageBreakBefore/>
        <w:rPr>
          <w:lang w:val="en-US"/>
        </w:rPr>
      </w:pPr>
      <w:bookmarkStart w:id="7" w:name="_Toc57650683"/>
      <w:proofErr w:type="spellStart"/>
      <w:r w:rsidRPr="00DA4B30">
        <w:rPr>
          <w:lang w:val="en-US"/>
        </w:rPr>
        <w:lastRenderedPageBreak/>
        <w:t>Sequentiediagram</w:t>
      </w:r>
      <w:bookmarkEnd w:id="7"/>
      <w:proofErr w:type="spellEnd"/>
    </w:p>
    <w:p w14:paraId="5AAF10A1" w14:textId="7333CB9C" w:rsidR="00273054" w:rsidRPr="00DA4B30" w:rsidRDefault="001C6497" w:rsidP="00DA4B30">
      <w:pPr>
        <w:rPr>
          <w:lang w:val="en-US"/>
        </w:rPr>
      </w:pPr>
      <w:r>
        <w:rPr>
          <w:rFonts w:ascii="PT Sans Narrow" w:eastAsia="PT Sans Narrow" w:hAnsi="PT Sans Narrow" w:cs="PT Sans Narrow"/>
          <w:b w:val="0"/>
          <w:noProof/>
          <w:color w:val="008575"/>
        </w:rPr>
        <w:drawing>
          <wp:inline distT="114300" distB="114300" distL="114300" distR="114300" wp14:anchorId="25170953" wp14:editId="7FCD6D1F">
            <wp:extent cx="5943600" cy="3060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3054" w:rsidRPr="00DA4B30" w:rsidSect="00AB02A7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DEEA" w14:textId="77777777" w:rsidR="00251EF8" w:rsidRDefault="00251EF8">
      <w:r>
        <w:separator/>
      </w:r>
    </w:p>
    <w:p w14:paraId="5F588E39" w14:textId="77777777" w:rsidR="00251EF8" w:rsidRDefault="00251EF8"/>
  </w:endnote>
  <w:endnote w:type="continuationSeparator" w:id="0">
    <w:p w14:paraId="50950214" w14:textId="77777777" w:rsidR="00251EF8" w:rsidRDefault="00251EF8">
      <w:r>
        <w:continuationSeparator/>
      </w:r>
    </w:p>
    <w:p w14:paraId="7F7DA0BD" w14:textId="77777777" w:rsidR="00251EF8" w:rsidRDefault="00251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6FCC5" w14:textId="77777777" w:rsidR="00DF027C" w:rsidRDefault="00DF027C">
        <w:pPr>
          <w:pStyle w:val="Footer"/>
          <w:jc w:val="center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111ABD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  <w:p w14:paraId="653BDD8B" w14:textId="77777777" w:rsidR="00DF027C" w:rsidRDefault="00DF027C" w:rsidP="00B14C6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3D65B" w14:textId="77777777" w:rsidR="00251EF8" w:rsidRDefault="00251EF8">
      <w:r>
        <w:separator/>
      </w:r>
    </w:p>
    <w:p w14:paraId="2C63453D" w14:textId="77777777" w:rsidR="00251EF8" w:rsidRDefault="00251EF8"/>
  </w:footnote>
  <w:footnote w:type="continuationSeparator" w:id="0">
    <w:p w14:paraId="53C8AE5F" w14:textId="77777777" w:rsidR="00251EF8" w:rsidRDefault="00251EF8">
      <w:r>
        <w:continuationSeparator/>
      </w:r>
    </w:p>
    <w:p w14:paraId="54D64E26" w14:textId="77777777" w:rsidR="00251EF8" w:rsidRDefault="00251E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919FE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91D0373" w14:textId="77777777" w:rsidR="00D077E9" w:rsidRDefault="00D077E9">
          <w:pPr>
            <w:pStyle w:val="Header"/>
          </w:pPr>
        </w:p>
      </w:tc>
    </w:tr>
  </w:tbl>
  <w:p w14:paraId="35356B62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D627C"/>
    <w:multiLevelType w:val="hybridMultilevel"/>
    <w:tmpl w:val="47A298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D74EA"/>
    <w:multiLevelType w:val="hybridMultilevel"/>
    <w:tmpl w:val="11D0C7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3"/>
    <w:rsid w:val="00006BBD"/>
    <w:rsid w:val="0002482E"/>
    <w:rsid w:val="00050324"/>
    <w:rsid w:val="000A0150"/>
    <w:rsid w:val="000A1A64"/>
    <w:rsid w:val="000E63C9"/>
    <w:rsid w:val="000F0552"/>
    <w:rsid w:val="00111ABD"/>
    <w:rsid w:val="00130E9D"/>
    <w:rsid w:val="001408E0"/>
    <w:rsid w:val="00150A6D"/>
    <w:rsid w:val="0017292B"/>
    <w:rsid w:val="00184A1F"/>
    <w:rsid w:val="00185B35"/>
    <w:rsid w:val="001C6497"/>
    <w:rsid w:val="001D7B12"/>
    <w:rsid w:val="001E6104"/>
    <w:rsid w:val="001F2BC8"/>
    <w:rsid w:val="001F5F6B"/>
    <w:rsid w:val="00217354"/>
    <w:rsid w:val="00220B03"/>
    <w:rsid w:val="00243EBC"/>
    <w:rsid w:val="00246A35"/>
    <w:rsid w:val="00251EF8"/>
    <w:rsid w:val="00273054"/>
    <w:rsid w:val="00284348"/>
    <w:rsid w:val="002B0053"/>
    <w:rsid w:val="002B0A24"/>
    <w:rsid w:val="002F51F5"/>
    <w:rsid w:val="00312137"/>
    <w:rsid w:val="00320B19"/>
    <w:rsid w:val="00330359"/>
    <w:rsid w:val="0033762F"/>
    <w:rsid w:val="00360494"/>
    <w:rsid w:val="00362AAE"/>
    <w:rsid w:val="0036376C"/>
    <w:rsid w:val="00366C7E"/>
    <w:rsid w:val="00384EA3"/>
    <w:rsid w:val="003A39A1"/>
    <w:rsid w:val="003A5BAD"/>
    <w:rsid w:val="003C2191"/>
    <w:rsid w:val="003C336C"/>
    <w:rsid w:val="003C42A4"/>
    <w:rsid w:val="003D3863"/>
    <w:rsid w:val="003F42FC"/>
    <w:rsid w:val="003F5753"/>
    <w:rsid w:val="004110DE"/>
    <w:rsid w:val="0044085A"/>
    <w:rsid w:val="0049616D"/>
    <w:rsid w:val="004B21A5"/>
    <w:rsid w:val="004B7E33"/>
    <w:rsid w:val="004D2A8B"/>
    <w:rsid w:val="005037F0"/>
    <w:rsid w:val="00516152"/>
    <w:rsid w:val="00516A86"/>
    <w:rsid w:val="005273DA"/>
    <w:rsid w:val="005275F6"/>
    <w:rsid w:val="00547AE8"/>
    <w:rsid w:val="00551E38"/>
    <w:rsid w:val="00572102"/>
    <w:rsid w:val="005C5736"/>
    <w:rsid w:val="005F1BB0"/>
    <w:rsid w:val="00656C4D"/>
    <w:rsid w:val="006B7A7B"/>
    <w:rsid w:val="006E5716"/>
    <w:rsid w:val="0070075F"/>
    <w:rsid w:val="007302B3"/>
    <w:rsid w:val="00730733"/>
    <w:rsid w:val="00730E3A"/>
    <w:rsid w:val="007354BA"/>
    <w:rsid w:val="00736AAF"/>
    <w:rsid w:val="00742D55"/>
    <w:rsid w:val="00765B2A"/>
    <w:rsid w:val="00783A34"/>
    <w:rsid w:val="007B418C"/>
    <w:rsid w:val="007C6B52"/>
    <w:rsid w:val="007D16C5"/>
    <w:rsid w:val="00832F81"/>
    <w:rsid w:val="00847D58"/>
    <w:rsid w:val="00862FE4"/>
    <w:rsid w:val="0086389A"/>
    <w:rsid w:val="0087605E"/>
    <w:rsid w:val="0089557A"/>
    <w:rsid w:val="008B056F"/>
    <w:rsid w:val="008B1FEE"/>
    <w:rsid w:val="008C244D"/>
    <w:rsid w:val="0090262A"/>
    <w:rsid w:val="00903C32"/>
    <w:rsid w:val="00907CAC"/>
    <w:rsid w:val="00916B16"/>
    <w:rsid w:val="009173B9"/>
    <w:rsid w:val="00921351"/>
    <w:rsid w:val="0093335D"/>
    <w:rsid w:val="0093613E"/>
    <w:rsid w:val="00943026"/>
    <w:rsid w:val="00966B81"/>
    <w:rsid w:val="009A7E53"/>
    <w:rsid w:val="009B077D"/>
    <w:rsid w:val="009B78E6"/>
    <w:rsid w:val="009C7720"/>
    <w:rsid w:val="009F3B94"/>
    <w:rsid w:val="00A23AFA"/>
    <w:rsid w:val="00A31B3E"/>
    <w:rsid w:val="00A532F3"/>
    <w:rsid w:val="00A56278"/>
    <w:rsid w:val="00A63327"/>
    <w:rsid w:val="00A84096"/>
    <w:rsid w:val="00A8489E"/>
    <w:rsid w:val="00A93CE5"/>
    <w:rsid w:val="00AB02A7"/>
    <w:rsid w:val="00AC29F3"/>
    <w:rsid w:val="00B14C6A"/>
    <w:rsid w:val="00B231E5"/>
    <w:rsid w:val="00B616A0"/>
    <w:rsid w:val="00B6368B"/>
    <w:rsid w:val="00B66433"/>
    <w:rsid w:val="00B67B42"/>
    <w:rsid w:val="00B80C2F"/>
    <w:rsid w:val="00B93BDB"/>
    <w:rsid w:val="00BE6639"/>
    <w:rsid w:val="00C02B87"/>
    <w:rsid w:val="00C4086D"/>
    <w:rsid w:val="00CA1896"/>
    <w:rsid w:val="00CB5B28"/>
    <w:rsid w:val="00CE0070"/>
    <w:rsid w:val="00CF5371"/>
    <w:rsid w:val="00D0323A"/>
    <w:rsid w:val="00D05251"/>
    <w:rsid w:val="00D0559F"/>
    <w:rsid w:val="00D077E9"/>
    <w:rsid w:val="00D21060"/>
    <w:rsid w:val="00D3272D"/>
    <w:rsid w:val="00D35198"/>
    <w:rsid w:val="00D427DF"/>
    <w:rsid w:val="00D42CB7"/>
    <w:rsid w:val="00D5413D"/>
    <w:rsid w:val="00D570A9"/>
    <w:rsid w:val="00D6762C"/>
    <w:rsid w:val="00D70D02"/>
    <w:rsid w:val="00D75819"/>
    <w:rsid w:val="00D770C7"/>
    <w:rsid w:val="00D8238A"/>
    <w:rsid w:val="00D86945"/>
    <w:rsid w:val="00D90290"/>
    <w:rsid w:val="00DA4B30"/>
    <w:rsid w:val="00DD1333"/>
    <w:rsid w:val="00DD152F"/>
    <w:rsid w:val="00DE213F"/>
    <w:rsid w:val="00DF027C"/>
    <w:rsid w:val="00E00A32"/>
    <w:rsid w:val="00E20DBA"/>
    <w:rsid w:val="00E22ACD"/>
    <w:rsid w:val="00E620B0"/>
    <w:rsid w:val="00E81B40"/>
    <w:rsid w:val="00E94877"/>
    <w:rsid w:val="00ED69AA"/>
    <w:rsid w:val="00EF555B"/>
    <w:rsid w:val="00F027BB"/>
    <w:rsid w:val="00F11DCF"/>
    <w:rsid w:val="00F162EA"/>
    <w:rsid w:val="00F2460C"/>
    <w:rsid w:val="00F42B20"/>
    <w:rsid w:val="00F47251"/>
    <w:rsid w:val="00F52D27"/>
    <w:rsid w:val="00F57384"/>
    <w:rsid w:val="00F577E6"/>
    <w:rsid w:val="00F83527"/>
    <w:rsid w:val="00FD583F"/>
    <w:rsid w:val="00FD7488"/>
    <w:rsid w:val="00FF16B4"/>
    <w:rsid w:val="00FF53C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EA1F"/>
  <w15:docId w15:val="{CFEE2349-1DAD-44C0-984D-B19FCA01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am">
    <w:name w:val="Naa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Inhoud">
    <w:name w:val="Inhoud"/>
    <w:basedOn w:val="Normal"/>
    <w:link w:val="Tekensvoorinhoud"/>
    <w:qFormat/>
    <w:rsid w:val="00DF027C"/>
    <w:rPr>
      <w:b w:val="0"/>
    </w:rPr>
  </w:style>
  <w:style w:type="paragraph" w:customStyle="1" w:styleId="Tekstmetnadruk">
    <w:name w:val="Tekst met nadruk"/>
    <w:basedOn w:val="Normal"/>
    <w:link w:val="Tekensvoortekstmetnadruk"/>
    <w:qFormat/>
    <w:rsid w:val="00DF027C"/>
  </w:style>
  <w:style w:type="character" w:customStyle="1" w:styleId="Tekensvoorinhoud">
    <w:name w:val="Tekens voor inhoud"/>
    <w:basedOn w:val="DefaultParagraphFont"/>
    <w:link w:val="Inhoud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Tekensvoortekstmetnadruk">
    <w:name w:val="Tekens voor tekst met nadruk"/>
    <w:basedOn w:val="DefaultParagraphFont"/>
    <w:link w:val="Tekstmetnadruk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B7E3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B7E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E3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B7E33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5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2977037\AppData\Roaming\Microsoft\Sjablonen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5BB62F034451982225FE578D34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07CDEE-8C71-4D25-9EC3-DB2A707E2715}"/>
      </w:docPartPr>
      <w:docPartBody>
        <w:p w:rsidR="005557B6" w:rsidRDefault="00CE2FFF">
          <w:pPr>
            <w:pStyle w:val="5B85BB62F034451982225FE578D34615"/>
          </w:pPr>
          <w:r w:rsidRPr="00D86945">
            <w:rPr>
              <w:rStyle w:val="SubtitleChar"/>
              <w:b/>
              <w:lang w:bidi="nl-NL"/>
            </w:rPr>
            <w:fldChar w:fldCharType="begin"/>
          </w:r>
          <w:r w:rsidRPr="00D86945">
            <w:rPr>
              <w:rStyle w:val="SubtitleChar"/>
              <w:lang w:bidi="nl-NL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nl-NL"/>
            </w:rPr>
            <w:fldChar w:fldCharType="separate"/>
          </w:r>
          <w:r>
            <w:rPr>
              <w:rStyle w:val="SubtitleChar"/>
              <w:lang w:bidi="nl-NL"/>
            </w:rPr>
            <w:t>september 7</w:t>
          </w:r>
          <w:r w:rsidRPr="00D86945">
            <w:rPr>
              <w:rStyle w:val="SubtitleChar"/>
              <w:b/>
              <w:lang w:bidi="nl-NL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FF"/>
    <w:rsid w:val="000D15B8"/>
    <w:rsid w:val="000D1E2E"/>
    <w:rsid w:val="002934EE"/>
    <w:rsid w:val="003B4A0F"/>
    <w:rsid w:val="003D08DB"/>
    <w:rsid w:val="005557B6"/>
    <w:rsid w:val="00853F08"/>
    <w:rsid w:val="0097177A"/>
    <w:rsid w:val="00AE1191"/>
    <w:rsid w:val="00C21B58"/>
    <w:rsid w:val="00CE2FFF"/>
    <w:rsid w:val="00EF48ED"/>
    <w:rsid w:val="00F03990"/>
    <w:rsid w:val="00F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B85BB62F034451982225FE578D34615">
    <w:name w:val="5B85BB62F034451982225FE578D34615"/>
  </w:style>
  <w:style w:type="paragraph" w:customStyle="1" w:styleId="10EE42E6BEB04553BF8E7953284E1A22">
    <w:name w:val="10EE42E6BEB04553BF8E7953284E1A22"/>
  </w:style>
  <w:style w:type="paragraph" w:customStyle="1" w:styleId="F78333888F334A6BAD30AD277377217B">
    <w:name w:val="F78333888F334A6BAD30AD277377217B"/>
  </w:style>
  <w:style w:type="paragraph" w:customStyle="1" w:styleId="8D1581485542469688ABFFC69CBAB248">
    <w:name w:val="8D1581485542469688ABFFC69CBAB248"/>
  </w:style>
  <w:style w:type="paragraph" w:customStyle="1" w:styleId="C6BD055AEE7F41B49347830ED28707A6">
    <w:name w:val="C6BD055AEE7F41B49347830ED28707A6"/>
  </w:style>
  <w:style w:type="paragraph" w:customStyle="1" w:styleId="89F92462656944919FDCCE1BEA5D73C5">
    <w:name w:val="89F92462656944919FDCCE1BEA5D73C5"/>
  </w:style>
  <w:style w:type="paragraph" w:customStyle="1" w:styleId="8268D20380524D4CB5E236E0FF575415">
    <w:name w:val="8268D20380524D4CB5E236E0FF575415"/>
  </w:style>
  <w:style w:type="paragraph" w:customStyle="1" w:styleId="87D68E3C394F4D72842E3E158310BE22">
    <w:name w:val="87D68E3C394F4D72842E3E158310BE22"/>
  </w:style>
  <w:style w:type="paragraph" w:customStyle="1" w:styleId="4BA08EF5EFE7401B8893C024FB818FCD">
    <w:name w:val="4BA08EF5EFE7401B8893C024FB818FCD"/>
    <w:rsid w:val="00CE2FFF"/>
  </w:style>
  <w:style w:type="paragraph" w:customStyle="1" w:styleId="4D288281D4254ACFBF2DDCBB75BECA0C">
    <w:name w:val="4D288281D4254ACFBF2DDCBB75BECA0C"/>
    <w:rsid w:val="00CE2FFF"/>
  </w:style>
  <w:style w:type="paragraph" w:customStyle="1" w:styleId="4C8DB507D7784E13A932BBC33AE23B81">
    <w:name w:val="4C8DB507D7784E13A932BBC33AE23B81"/>
    <w:rsid w:val="00CE2FFF"/>
  </w:style>
  <w:style w:type="paragraph" w:customStyle="1" w:styleId="F7ECBA6628CD42F09BA9E5F5B292B766">
    <w:name w:val="F7ECBA6628CD42F09BA9E5F5B292B766"/>
    <w:rsid w:val="00CE2FFF"/>
  </w:style>
  <w:style w:type="paragraph" w:customStyle="1" w:styleId="1AD64D8864C742C3B9E64E160445E0B6">
    <w:name w:val="1AD64D8864C742C3B9E64E160445E0B6"/>
    <w:rsid w:val="00CE2FFF"/>
  </w:style>
  <w:style w:type="paragraph" w:customStyle="1" w:styleId="50EDC172446A4959BB70BC3D9E6A6DB8">
    <w:name w:val="50EDC172446A4959BB70BC3D9E6A6DB8"/>
    <w:rsid w:val="00CE2FFF"/>
  </w:style>
  <w:style w:type="paragraph" w:customStyle="1" w:styleId="80997567DF724B6DB129327E33DA10B5">
    <w:name w:val="80997567DF724B6DB129327E33DA10B5"/>
    <w:rsid w:val="00CE2FFF"/>
  </w:style>
  <w:style w:type="paragraph" w:customStyle="1" w:styleId="86BE955739AA43BAB5C078C04DF9BAD1">
    <w:name w:val="86BE955739AA43BAB5C078C04DF9BAD1"/>
    <w:rsid w:val="00CE2FFF"/>
  </w:style>
  <w:style w:type="paragraph" w:customStyle="1" w:styleId="B53C2122D62B4930AA2F0CE8F7393167">
    <w:name w:val="B53C2122D62B4930AA2F0CE8F7393167"/>
    <w:rsid w:val="00CE2FFF"/>
  </w:style>
  <w:style w:type="paragraph" w:customStyle="1" w:styleId="ED83003C95E8475189D33CB17DA195DD">
    <w:name w:val="ED83003C95E8475189D33CB17DA195DD"/>
    <w:rsid w:val="00CE2FFF"/>
  </w:style>
  <w:style w:type="paragraph" w:customStyle="1" w:styleId="091C227FA7E04535921B9AA9817AB7C3">
    <w:name w:val="091C227FA7E04535921B9AA9817AB7C3"/>
    <w:rsid w:val="00CE2FFF"/>
  </w:style>
  <w:style w:type="paragraph" w:customStyle="1" w:styleId="FBD5E320D1FB4A8BBFFF6544250E9C72">
    <w:name w:val="FBD5E320D1FB4A8BBFFF6544250E9C72"/>
    <w:rsid w:val="00CE2FFF"/>
  </w:style>
  <w:style w:type="paragraph" w:customStyle="1" w:styleId="309860DA8E454D3983A68785D4BF3C40">
    <w:name w:val="309860DA8E454D3983A68785D4BF3C40"/>
    <w:rsid w:val="00CE2FFF"/>
  </w:style>
  <w:style w:type="paragraph" w:customStyle="1" w:styleId="5BFC3A2514124EADB649E50C30D3219B">
    <w:name w:val="5BFC3A2514124EADB649E50C30D3219B"/>
    <w:rsid w:val="00CE2FFF"/>
  </w:style>
  <w:style w:type="paragraph" w:customStyle="1" w:styleId="31EA89BFDA2D40668E65A2841DB8F63F">
    <w:name w:val="31EA89BFDA2D40668E65A2841DB8F63F"/>
    <w:rsid w:val="00CE2FFF"/>
  </w:style>
  <w:style w:type="paragraph" w:customStyle="1" w:styleId="0AB68F1CC2704C13966A7407A9D5837F">
    <w:name w:val="0AB68F1CC2704C13966A7407A9D5837F"/>
    <w:rsid w:val="00CE2FFF"/>
  </w:style>
  <w:style w:type="paragraph" w:customStyle="1" w:styleId="271F7E479B16492688CB606DA09920E3">
    <w:name w:val="271F7E479B16492688CB606DA09920E3"/>
    <w:rsid w:val="00CE2FFF"/>
  </w:style>
  <w:style w:type="paragraph" w:customStyle="1" w:styleId="A002CD1F78634F5999A982EDB1C49B0F">
    <w:name w:val="A002CD1F78634F5999A982EDB1C49B0F"/>
    <w:rsid w:val="00CE2FFF"/>
  </w:style>
  <w:style w:type="paragraph" w:customStyle="1" w:styleId="683A46307BF240969597E4A993CFBACD">
    <w:name w:val="683A46307BF240969597E4A993CFBACD"/>
    <w:rsid w:val="00CE2FFF"/>
  </w:style>
  <w:style w:type="paragraph" w:customStyle="1" w:styleId="E9AC51BB503B42D5B54ADE0EC8C160DD">
    <w:name w:val="E9AC51BB503B42D5B54ADE0EC8C160DD"/>
    <w:rsid w:val="00CE2FFF"/>
  </w:style>
  <w:style w:type="paragraph" w:customStyle="1" w:styleId="E1E259E8A44B4A2A86E866BF49537212">
    <w:name w:val="E1E259E8A44B4A2A86E866BF49537212"/>
    <w:rsid w:val="00CE2FFF"/>
  </w:style>
  <w:style w:type="paragraph" w:customStyle="1" w:styleId="B39F3BCC71504268AC5D77ABCFF25D6F">
    <w:name w:val="B39F3BCC71504268AC5D77ABCFF25D6F"/>
    <w:rsid w:val="00CE2FFF"/>
  </w:style>
  <w:style w:type="paragraph" w:customStyle="1" w:styleId="11DFFBCC73D4445CA556AD48A9E8ABD1">
    <w:name w:val="11DFFBCC73D4445CA556AD48A9E8ABD1"/>
    <w:rsid w:val="00CE2FFF"/>
  </w:style>
  <w:style w:type="paragraph" w:customStyle="1" w:styleId="CB846BFC50C1476F82DD85C1AD32F1C2">
    <w:name w:val="CB846BFC50C1476F82DD85C1AD32F1C2"/>
    <w:rsid w:val="00CE2FFF"/>
  </w:style>
  <w:style w:type="paragraph" w:customStyle="1" w:styleId="A3A98B1D4BF64D16A512BEC3E30F6ADF">
    <w:name w:val="A3A98B1D4BF64D16A512BEC3E30F6ADF"/>
    <w:rsid w:val="00CE2FFF"/>
  </w:style>
  <w:style w:type="paragraph" w:customStyle="1" w:styleId="75A72AEE753A440594042ADD1CD2D0BC">
    <w:name w:val="75A72AEE753A440594042ADD1CD2D0BC"/>
    <w:rsid w:val="00CE2FFF"/>
  </w:style>
  <w:style w:type="paragraph" w:customStyle="1" w:styleId="A040D8063ACB4D9890B26CFBCE6330B0">
    <w:name w:val="A040D8063ACB4D9890B26CFBCE6330B0"/>
    <w:rsid w:val="00CE2FFF"/>
  </w:style>
  <w:style w:type="paragraph" w:customStyle="1" w:styleId="3C2FC1CD88F34621B4586779BAB51DF6">
    <w:name w:val="3C2FC1CD88F34621B4586779BAB51DF6"/>
    <w:rsid w:val="00CE2FFF"/>
  </w:style>
  <w:style w:type="paragraph" w:customStyle="1" w:styleId="C5AEB99F0C284C3F8459782721BF5AA0">
    <w:name w:val="C5AEB99F0C284C3F8459782721BF5AA0"/>
    <w:rsid w:val="00CE2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Michael Cheung
IF-AO4-T2Ha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EEF57B0104D4AB8F4454A2B4094A8" ma:contentTypeVersion="7" ma:contentTypeDescription="Create a new document." ma:contentTypeScope="" ma:versionID="d633b1f1aaacdc66643f14f98e0649d8">
  <xsd:schema xmlns:xsd="http://www.w3.org/2001/XMLSchema" xmlns:xs="http://www.w3.org/2001/XMLSchema" xmlns:p="http://schemas.microsoft.com/office/2006/metadata/properties" xmlns:ns2="0737e57b-6100-47f8-9a3b-19120db4ad3e" targetNamespace="http://schemas.microsoft.com/office/2006/metadata/properties" ma:root="true" ma:fieldsID="ddd5f4356afe22ad7616d1bf03c39265" ns2:_="">
    <xsd:import namespace="0737e57b-6100-47f8-9a3b-19120db4ad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e57b-6100-47f8-9a3b-19120db4ad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37e57b-6100-47f8-9a3b-19120db4ad3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A2C33-3AA8-4CDE-937B-C3842A194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54589-8E42-49D4-8955-B32A50E54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e57b-6100-47f8-9a3b-19120db4a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EAC544-F28B-4C1B-927C-002F47E7AE4F}">
  <ds:schemaRefs>
    <ds:schemaRef ds:uri="http://schemas.microsoft.com/office/2006/metadata/properties"/>
    <ds:schemaRef ds:uri="http://schemas.microsoft.com/office/infopath/2007/PartnerControls"/>
    <ds:schemaRef ds:uri="0737e57b-6100-47f8-9a3b-19120db4ad3e"/>
  </ds:schemaRefs>
</ds:datastoreItem>
</file>

<file path=customXml/itemProps5.xml><?xml version="1.0" encoding="utf-8"?>
<ds:datastoreItem xmlns:ds="http://schemas.openxmlformats.org/officeDocument/2006/customXml" ds:itemID="{C77207B1-593D-4817-A1F4-DEA2E495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1727</TotalTime>
  <Pages>6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302977037</dc:creator>
  <cp:keywords/>
  <cp:lastModifiedBy>Michael</cp:lastModifiedBy>
  <cp:revision>72</cp:revision>
  <cp:lastPrinted>2006-08-01T17:47:00Z</cp:lastPrinted>
  <dcterms:created xsi:type="dcterms:W3CDTF">2020-09-07T10:01:00Z</dcterms:created>
  <dcterms:modified xsi:type="dcterms:W3CDTF">2020-11-30T16:44:00Z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0x0101009E4EEF57B0104D4AB8F4454A2B4094A8</vt:lpwstr>
  </property>
</Properties>
</file>