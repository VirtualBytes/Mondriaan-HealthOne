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4287B" w14:textId="68A87FD5" w:rsidR="00D077E9" w:rsidRDefault="0005245A" w:rsidP="00D70D02">
      <w:r>
        <w:rPr>
          <w:noProof/>
          <w:szCs w:val="28"/>
          <w:lang w:eastAsia="nl-NL"/>
        </w:rPr>
        <w:drawing>
          <wp:anchor distT="0" distB="0" distL="114300" distR="114300" simplePos="0" relativeHeight="251658239" behindDoc="1" locked="0" layoutInCell="1" allowOverlap="1" wp14:anchorId="55C13FE5" wp14:editId="77096B72">
            <wp:simplePos x="0" y="0"/>
            <wp:positionH relativeFrom="page">
              <wp:posOffset>4326231</wp:posOffset>
            </wp:positionH>
            <wp:positionV relativeFrom="paragraph">
              <wp:posOffset>-139268</wp:posOffset>
            </wp:positionV>
            <wp:extent cx="3139408" cy="3571875"/>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08"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432CDCF4" wp14:editId="50022D5F">
                <wp:simplePos x="0" y="0"/>
                <wp:positionH relativeFrom="column">
                  <wp:posOffset>-203835</wp:posOffset>
                </wp:positionH>
                <wp:positionV relativeFrom="page">
                  <wp:posOffset>933450</wp:posOffset>
                </wp:positionV>
                <wp:extent cx="3938905" cy="9058275"/>
                <wp:effectExtent l="0" t="0" r="4445" b="9525"/>
                <wp:wrapNone/>
                <wp:docPr id="3" name="Rechthoek 3" descr="witte rechthoek voor tekst op de hoes"/>
                <wp:cNvGraphicFramePr/>
                <a:graphic xmlns:a="http://schemas.openxmlformats.org/drawingml/2006/main">
                  <a:graphicData uri="http://schemas.microsoft.com/office/word/2010/wordprocessingShape">
                    <wps:wsp>
                      <wps:cNvSpPr/>
                      <wps:spPr>
                        <a:xfrm>
                          <a:off x="0" y="0"/>
                          <a:ext cx="3938905" cy="9058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E93BB" id="Rechthoek 3" o:spid="_x0000_s1026" alt="witte rechthoek voor tekst op de hoes" style="position:absolute;margin-left:-16.05pt;margin-top:73.5pt;width:310.15pt;height:71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C2F87C9" w14:textId="77777777" w:rsidTr="00AB02A7">
        <w:trPr>
          <w:trHeight w:val="1894"/>
        </w:trPr>
        <w:tc>
          <w:tcPr>
            <w:tcW w:w="5580" w:type="dxa"/>
            <w:tcBorders>
              <w:top w:val="nil"/>
              <w:left w:val="nil"/>
              <w:bottom w:val="nil"/>
              <w:right w:val="nil"/>
            </w:tcBorders>
          </w:tcPr>
          <w:p w14:paraId="2B31E967" w14:textId="106AB4D8" w:rsidR="00D077E9" w:rsidRDefault="00D077E9" w:rsidP="00AB02A7">
            <w:r>
              <w:rPr>
                <w:noProof/>
                <w:lang w:val="en-US" w:eastAsia="zh-CN"/>
              </w:rPr>
              <mc:AlternateContent>
                <mc:Choice Requires="wps">
                  <w:drawing>
                    <wp:inline distT="0" distB="0" distL="0" distR="0" wp14:anchorId="3335184C" wp14:editId="2EF28211">
                      <wp:extent cx="3528695" cy="1069676"/>
                      <wp:effectExtent l="0" t="0" r="0" b="0"/>
                      <wp:docPr id="8" name="Tekstvak 8"/>
                      <wp:cNvGraphicFramePr/>
                      <a:graphic xmlns:a="http://schemas.openxmlformats.org/drawingml/2006/main">
                        <a:graphicData uri="http://schemas.microsoft.com/office/word/2010/wordprocessingShape">
                          <wps:wsp>
                            <wps:cNvSpPr txBox="1"/>
                            <wps:spPr>
                              <a:xfrm>
                                <a:off x="0" y="0"/>
                                <a:ext cx="3528695" cy="1069676"/>
                              </a:xfrm>
                              <a:prstGeom prst="rect">
                                <a:avLst/>
                              </a:prstGeom>
                              <a:noFill/>
                              <a:ln w="6350">
                                <a:noFill/>
                              </a:ln>
                            </wps:spPr>
                            <wps:txbx>
                              <w:txbxContent>
                                <w:p w14:paraId="49076C57" w14:textId="4C886749" w:rsidR="0005245A" w:rsidRPr="00F577E6" w:rsidRDefault="00B36F3D" w:rsidP="0005245A">
                                  <w:pPr>
                                    <w:pStyle w:val="Title"/>
                                    <w:rPr>
                                      <w:sz w:val="52"/>
                                      <w:szCs w:val="44"/>
                                      <w:lang w:val="en-US" w:bidi="nl-NL"/>
                                    </w:rPr>
                                  </w:pPr>
                                  <w:proofErr w:type="spellStart"/>
                                  <w:r>
                                    <w:rPr>
                                      <w:sz w:val="52"/>
                                      <w:szCs w:val="44"/>
                                      <w:lang w:val="en-US" w:bidi="nl-NL"/>
                                    </w:rPr>
                                    <w:t>Behoefteanalyse</w:t>
                                  </w:r>
                                  <w:proofErr w:type="spellEnd"/>
                                </w:p>
                                <w:p w14:paraId="6428E88B" w14:textId="7BD88E88" w:rsidR="006E1781" w:rsidRPr="00F577E6" w:rsidRDefault="0005245A" w:rsidP="0005245A">
                                  <w:pPr>
                                    <w:pStyle w:val="Title"/>
                                    <w:rPr>
                                      <w:sz w:val="52"/>
                                      <w:szCs w:val="44"/>
                                      <w:lang w:val="en-US" w:bidi="nl-NL"/>
                                    </w:rPr>
                                  </w:pPr>
                                  <w:r>
                                    <w:rPr>
                                      <w:sz w:val="52"/>
                                      <w:szCs w:val="44"/>
                                      <w:lang w:val="en-US" w:bidi="nl-NL"/>
                                    </w:rPr>
                                    <w:t>Health One</w:t>
                                  </w:r>
                                </w:p>
                                <w:p w14:paraId="0AC5A37D" w14:textId="6ABBFDE0" w:rsidR="00D46471" w:rsidRPr="00D46471" w:rsidRDefault="00D46471" w:rsidP="00742D55">
                                  <w:pPr>
                                    <w:pStyle w:val="Title"/>
                                    <w:rPr>
                                      <w:sz w:val="56"/>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335184C" id="_x0000_t202" coordsize="21600,21600" o:spt="202" path="m,l,21600r21600,l21600,xe">
                      <v:stroke joinstyle="miter"/>
                      <v:path gradientshapeok="t" o:connecttype="rect"/>
                    </v:shapetype>
                    <v:shape id="Tekstvak 8" o:spid="_x0000_s1026" type="#_x0000_t202" style="width:277.85pt;height:8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" filled="f" stroked="f" strokeweight=".5pt">
                      <v:textbox>
                        <w:txbxContent>
                          <w:p w14:paraId="49076C57" w14:textId="4C886749" w:rsidR="0005245A" w:rsidRPr="00F577E6" w:rsidRDefault="00B36F3D" w:rsidP="0005245A">
                            <w:pPr>
                              <w:pStyle w:val="Title"/>
                              <w:rPr>
                                <w:sz w:val="52"/>
                                <w:szCs w:val="44"/>
                                <w:lang w:val="en-US" w:bidi="nl-NL"/>
                              </w:rPr>
                            </w:pPr>
                            <w:proofErr w:type="spellStart"/>
                            <w:r>
                              <w:rPr>
                                <w:sz w:val="52"/>
                                <w:szCs w:val="44"/>
                                <w:lang w:val="en-US" w:bidi="nl-NL"/>
                              </w:rPr>
                              <w:t>Behoefteanalyse</w:t>
                            </w:r>
                            <w:proofErr w:type="spellEnd"/>
                          </w:p>
                          <w:p w14:paraId="6428E88B" w14:textId="7BD88E88" w:rsidR="006E1781" w:rsidRPr="00F577E6" w:rsidRDefault="0005245A" w:rsidP="0005245A">
                            <w:pPr>
                              <w:pStyle w:val="Title"/>
                              <w:rPr>
                                <w:sz w:val="52"/>
                                <w:szCs w:val="44"/>
                                <w:lang w:val="en-US" w:bidi="nl-NL"/>
                              </w:rPr>
                            </w:pPr>
                            <w:r>
                              <w:rPr>
                                <w:sz w:val="52"/>
                                <w:szCs w:val="44"/>
                                <w:lang w:val="en-US" w:bidi="nl-NL"/>
                              </w:rPr>
                              <w:t>Health One</w:t>
                            </w:r>
                          </w:p>
                          <w:p w14:paraId="0AC5A37D" w14:textId="6ABBFDE0" w:rsidR="00D46471" w:rsidRPr="00D46471" w:rsidRDefault="00D46471" w:rsidP="00742D55">
                            <w:pPr>
                              <w:pStyle w:val="Title"/>
                              <w:rPr>
                                <w:sz w:val="56"/>
                                <w:szCs w:val="48"/>
                              </w:rPr>
                            </w:pPr>
                          </w:p>
                        </w:txbxContent>
                      </v:textbox>
                      <w10:anchorlock/>
                    </v:shape>
                  </w:pict>
                </mc:Fallback>
              </mc:AlternateContent>
            </w:r>
          </w:p>
          <w:p w14:paraId="34D3CB6B" w14:textId="77777777" w:rsidR="00D077E9" w:rsidRDefault="00D077E9" w:rsidP="00AB02A7"/>
        </w:tc>
      </w:tr>
      <w:tr w:rsidR="00D077E9" w14:paraId="6B3CC49A" w14:textId="77777777" w:rsidTr="00AB02A7">
        <w:trPr>
          <w:trHeight w:val="8135"/>
        </w:trPr>
        <w:tc>
          <w:tcPr>
            <w:tcW w:w="5580" w:type="dxa"/>
            <w:tcBorders>
              <w:top w:val="nil"/>
              <w:left w:val="nil"/>
              <w:bottom w:val="nil"/>
              <w:right w:val="nil"/>
            </w:tcBorders>
          </w:tcPr>
          <w:p w14:paraId="0679018A" w14:textId="1ADC42D7" w:rsidR="00D077E9" w:rsidRDefault="00742D55" w:rsidP="00AB02A7">
            <w:pPr>
              <w:rPr>
                <w:noProof/>
              </w:rPr>
            </w:pPr>
            <w:r>
              <w:rPr>
                <w:noProof/>
                <w:lang w:val="en-US" w:eastAsia="zh-CN"/>
              </w:rPr>
              <mc:AlternateContent>
                <mc:Choice Requires="wps">
                  <w:drawing>
                    <wp:inline distT="0" distB="0" distL="0" distR="0" wp14:anchorId="5C8A2121" wp14:editId="19F734A9">
                      <wp:extent cx="1390918" cy="0"/>
                      <wp:effectExtent l="0" t="19050" r="19050" b="19050"/>
                      <wp:docPr id="5" name="Rechte verbindingslijn 5" descr="scheidingslijn tekst"/>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98D5D97" id="Rechte verbindingslijn 5"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" strokecolor="#082a75 [3215]" strokeweight="3pt">
                      <w10:anchorlock/>
                    </v:line>
                  </w:pict>
                </mc:Fallback>
              </mc:AlternateContent>
            </w:r>
          </w:p>
        </w:tc>
      </w:tr>
      <w:tr w:rsidR="00D077E9" w14:paraId="5B7F94AB" w14:textId="77777777" w:rsidTr="00AB02A7">
        <w:trPr>
          <w:trHeight w:val="2438"/>
        </w:trPr>
        <w:tc>
          <w:tcPr>
            <w:tcW w:w="5580" w:type="dxa"/>
            <w:tcBorders>
              <w:top w:val="nil"/>
              <w:left w:val="nil"/>
              <w:bottom w:val="nil"/>
              <w:right w:val="nil"/>
            </w:tcBorders>
          </w:tcPr>
          <w:sdt>
            <w:sdtPr>
              <w:id w:val="1080870105"/>
              <w:placeholder>
                <w:docPart w:val="5B85BB62F034451982225FE578D34615"/>
              </w:placeholder>
              <w15:appearance w15:val="hidden"/>
            </w:sdtPr>
            <w:sdtEndPr/>
            <w:sdtContent>
              <w:p w14:paraId="154F2E00" w14:textId="193653D9" w:rsidR="00D077E9" w:rsidRDefault="00B14C6A" w:rsidP="00AB02A7">
                <w:r>
                  <w:rPr>
                    <w:rStyle w:val="SubtitleChar"/>
                    <w:b w:val="0"/>
                    <w:lang w:bidi="nl-NL"/>
                  </w:rPr>
                  <w:fldChar w:fldCharType="begin"/>
                </w:r>
                <w:r>
                  <w:rPr>
                    <w:rStyle w:val="SubtitleChar"/>
                    <w:b w:val="0"/>
                    <w:lang w:bidi="nl-NL"/>
                  </w:rPr>
                  <w:instrText xml:space="preserve"> DATE  \@ "d MMMM"  \* MERGEFORMAT </w:instrText>
                </w:r>
                <w:r>
                  <w:rPr>
                    <w:rStyle w:val="SubtitleChar"/>
                    <w:b w:val="0"/>
                    <w:lang w:bidi="nl-NL"/>
                  </w:rPr>
                  <w:fldChar w:fldCharType="separate"/>
                </w:r>
                <w:r w:rsidR="006054D5">
                  <w:rPr>
                    <w:rStyle w:val="SubtitleChar"/>
                    <w:b w:val="0"/>
                    <w:noProof/>
                    <w:lang w:bidi="nl-NL"/>
                  </w:rPr>
                  <w:t>26 oktober</w:t>
                </w:r>
                <w:r>
                  <w:rPr>
                    <w:rStyle w:val="SubtitleChar"/>
                    <w:b w:val="0"/>
                    <w:lang w:bidi="nl-NL"/>
                  </w:rPr>
                  <w:fldChar w:fldCharType="end"/>
                </w:r>
              </w:p>
            </w:sdtContent>
          </w:sdt>
          <w:p w14:paraId="19A478C4"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562623BB" wp14:editId="10359D98">
                      <wp:extent cx="1493949" cy="0"/>
                      <wp:effectExtent l="0" t="19050" r="30480" b="19050"/>
                      <wp:docPr id="6" name="Rechte verbindingslijn 6" descr="scheidingslijn tekst"/>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A85319" id="Rechte verbindingslijn 6" o:spid="_x0000_s1026" alt="scheidingslijn tekst"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" strokecolor="#082a75 [3215]" strokeweight="3pt">
                      <w10:anchorlock/>
                    </v:line>
                  </w:pict>
                </mc:Fallback>
              </mc:AlternateContent>
            </w:r>
          </w:p>
          <w:p w14:paraId="55B9A49C" w14:textId="77777777" w:rsidR="00D077E9" w:rsidRDefault="00D077E9" w:rsidP="00AB02A7">
            <w:pPr>
              <w:rPr>
                <w:noProof/>
                <w:sz w:val="10"/>
                <w:szCs w:val="10"/>
              </w:rPr>
            </w:pPr>
          </w:p>
          <w:p w14:paraId="4DECD15C" w14:textId="77777777" w:rsidR="00D077E9" w:rsidRDefault="00D077E9" w:rsidP="00AB02A7">
            <w:pPr>
              <w:rPr>
                <w:noProof/>
                <w:sz w:val="10"/>
                <w:szCs w:val="10"/>
              </w:rPr>
            </w:pPr>
          </w:p>
          <w:p w14:paraId="059E404A" w14:textId="7892E41E" w:rsidR="0005245A" w:rsidRPr="0005245A" w:rsidRDefault="0005245A" w:rsidP="0005245A">
            <w:pPr>
              <w:rPr>
                <w:noProof/>
                <w:sz w:val="18"/>
                <w:szCs w:val="18"/>
              </w:rPr>
            </w:pPr>
            <w:r w:rsidRPr="0005245A">
              <w:rPr>
                <w:noProof/>
                <w:sz w:val="18"/>
                <w:szCs w:val="18"/>
              </w:rPr>
              <w:t>Teamnaam: M</w:t>
            </w:r>
            <w:r>
              <w:rPr>
                <w:noProof/>
                <w:sz w:val="18"/>
                <w:szCs w:val="18"/>
              </w:rPr>
              <w:t>edTech</w:t>
            </w:r>
          </w:p>
          <w:p w14:paraId="23151C1E" w14:textId="77777777" w:rsidR="0005245A" w:rsidRPr="00A63327" w:rsidRDefault="0005245A" w:rsidP="0005245A">
            <w:pPr>
              <w:rPr>
                <w:noProof/>
                <w:sz w:val="18"/>
                <w:szCs w:val="18"/>
              </w:rPr>
            </w:pPr>
            <w:r w:rsidRPr="00A63327">
              <w:rPr>
                <w:noProof/>
                <w:sz w:val="18"/>
                <w:szCs w:val="18"/>
              </w:rPr>
              <w:t>Team:  Michael</w:t>
            </w:r>
          </w:p>
          <w:p w14:paraId="7BE47E71" w14:textId="77777777" w:rsidR="0005245A" w:rsidRPr="00094168" w:rsidRDefault="0005245A" w:rsidP="0005245A">
            <w:pPr>
              <w:rPr>
                <w:noProof/>
                <w:sz w:val="18"/>
                <w:szCs w:val="18"/>
              </w:rPr>
            </w:pPr>
            <w:r w:rsidRPr="00094168">
              <w:rPr>
                <w:noProof/>
                <w:sz w:val="18"/>
                <w:szCs w:val="18"/>
              </w:rPr>
              <w:t>Cohort: 2020</w:t>
            </w:r>
          </w:p>
          <w:p w14:paraId="07D3A333" w14:textId="77777777" w:rsidR="0005245A" w:rsidRPr="00094168" w:rsidRDefault="0005245A" w:rsidP="0005245A">
            <w:pPr>
              <w:rPr>
                <w:noProof/>
                <w:sz w:val="18"/>
                <w:szCs w:val="18"/>
              </w:rPr>
            </w:pPr>
            <w:r w:rsidRPr="00094168">
              <w:rPr>
                <w:noProof/>
                <w:sz w:val="18"/>
                <w:szCs w:val="18"/>
              </w:rPr>
              <w:t xml:space="preserve">Klant: </w:t>
            </w:r>
            <w:r>
              <w:rPr>
                <w:noProof/>
                <w:sz w:val="18"/>
                <w:szCs w:val="18"/>
              </w:rPr>
              <w:t>ZilverenKruis</w:t>
            </w:r>
          </w:p>
          <w:p w14:paraId="5D288F9A" w14:textId="77777777" w:rsidR="0005245A" w:rsidRPr="00094168" w:rsidRDefault="0005245A" w:rsidP="0005245A">
            <w:pPr>
              <w:rPr>
                <w:noProof/>
                <w:sz w:val="18"/>
                <w:szCs w:val="18"/>
              </w:rPr>
            </w:pPr>
            <w:r w:rsidRPr="00094168">
              <w:rPr>
                <w:noProof/>
                <w:sz w:val="18"/>
                <w:szCs w:val="18"/>
              </w:rPr>
              <w:t>Versie: v1.0</w:t>
            </w:r>
          </w:p>
          <w:p w14:paraId="347083DD" w14:textId="7819E9FF" w:rsidR="00D077E9" w:rsidRPr="00D86945" w:rsidRDefault="0005245A" w:rsidP="0005245A">
            <w:pPr>
              <w:rPr>
                <w:noProof/>
                <w:sz w:val="10"/>
                <w:szCs w:val="10"/>
              </w:rPr>
            </w:pPr>
            <w:r w:rsidRPr="00094168">
              <w:rPr>
                <w:noProof/>
                <w:sz w:val="18"/>
                <w:szCs w:val="18"/>
              </w:rPr>
              <w:t xml:space="preserve">Datum: </w:t>
            </w:r>
            <w:r>
              <w:rPr>
                <w:noProof/>
                <w:sz w:val="18"/>
                <w:szCs w:val="18"/>
              </w:rPr>
              <w:t>25</w:t>
            </w:r>
            <w:r w:rsidRPr="00094168">
              <w:rPr>
                <w:noProof/>
                <w:sz w:val="18"/>
                <w:szCs w:val="18"/>
              </w:rPr>
              <w:t>-9-2020</w:t>
            </w:r>
          </w:p>
        </w:tc>
      </w:tr>
    </w:tbl>
    <w:p w14:paraId="487746BA" w14:textId="4B032DD4"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3E565FEB" wp14:editId="5FC76769">
                <wp:simplePos x="0" y="0"/>
                <wp:positionH relativeFrom="column">
                  <wp:posOffset>-745490</wp:posOffset>
                </wp:positionH>
                <wp:positionV relativeFrom="page">
                  <wp:posOffset>6667500</wp:posOffset>
                </wp:positionV>
                <wp:extent cx="7760970" cy="4019550"/>
                <wp:effectExtent l="0" t="0" r="0" b="0"/>
                <wp:wrapNone/>
                <wp:docPr id="2" name="Rechthoek 2" descr="gekleurde rechthoe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B5625" id="Rechthoek 2" o:spid="_x0000_s1026" alt="gekleurde rechthoek"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" fillcolor="#34aba2 [3206]" stroked="f" strokeweight="2pt">
                <w10:wrap anchory="page"/>
              </v:rect>
            </w:pict>
          </mc:Fallback>
        </mc:AlternateContent>
      </w:r>
      <w:r w:rsidR="00D077E9">
        <w:rPr>
          <w:lang w:bidi="nl-NL"/>
        </w:rPr>
        <w:br w:type="page"/>
      </w:r>
    </w:p>
    <w:p w14:paraId="22E128E9" w14:textId="6684D4BF" w:rsidR="004B7E33" w:rsidRDefault="004B7E33" w:rsidP="00D077E9">
      <w:pPr>
        <w:pStyle w:val="Heading1"/>
        <w:rPr>
          <w:lang w:bidi="nl-NL"/>
        </w:rPr>
      </w:pPr>
      <w:bookmarkStart w:id="0" w:name="_Toc54569282"/>
      <w:r>
        <w:rPr>
          <w:lang w:bidi="nl-NL"/>
        </w:rPr>
        <w:lastRenderedPageBreak/>
        <w:t>Inhoudsopgave</w:t>
      </w:r>
      <w:bookmarkEnd w:id="0"/>
    </w:p>
    <w:sdt>
      <w:sdtPr>
        <w:rPr>
          <w:rFonts w:asciiTheme="minorHAnsi" w:eastAsiaTheme="minorEastAsia" w:hAnsiTheme="minorHAnsi" w:cstheme="minorBidi"/>
          <w:b/>
          <w:color w:val="082A75" w:themeColor="text2"/>
          <w:sz w:val="28"/>
          <w:szCs w:val="22"/>
          <w:lang w:eastAsia="en-US"/>
        </w:rPr>
        <w:id w:val="1541706521"/>
        <w:docPartObj>
          <w:docPartGallery w:val="Table of Contents"/>
          <w:docPartUnique/>
        </w:docPartObj>
      </w:sdtPr>
      <w:sdtEndPr>
        <w:rPr>
          <w:bCs/>
        </w:rPr>
      </w:sdtEndPr>
      <w:sdtContent>
        <w:p w14:paraId="32EB363B" w14:textId="77777777" w:rsidR="004B7E33" w:rsidRDefault="004B7E33">
          <w:pPr>
            <w:pStyle w:val="TOCHeading"/>
          </w:pPr>
          <w:r>
            <w:t>Inhoud</w:t>
          </w:r>
        </w:p>
        <w:p w14:paraId="2E19BC3E" w14:textId="72E5A0F1" w:rsidR="00E223BE" w:rsidRDefault="004B7E33">
          <w:pPr>
            <w:pStyle w:val="TOC1"/>
            <w:tabs>
              <w:tab w:val="right" w:leader="dot" w:pos="10024"/>
            </w:tabs>
            <w:rPr>
              <w:b w:val="0"/>
              <w:noProof/>
              <w:color w:val="auto"/>
              <w:sz w:val="22"/>
              <w:lang w:val="en-150" w:eastAsia="ja-JP"/>
            </w:rPr>
          </w:pPr>
          <w:r>
            <w:fldChar w:fldCharType="begin"/>
          </w:r>
          <w:r>
            <w:instrText xml:space="preserve"> TOC \o "1-3" \h \z \u </w:instrText>
          </w:r>
          <w:r>
            <w:fldChar w:fldCharType="separate"/>
          </w:r>
          <w:hyperlink w:anchor="_Toc54569282" w:history="1">
            <w:r w:rsidR="00E223BE" w:rsidRPr="000D4B38">
              <w:rPr>
                <w:rStyle w:val="Hyperlink"/>
                <w:noProof/>
                <w:lang w:bidi="nl-NL"/>
              </w:rPr>
              <w:t>Inhoudsopgave</w:t>
            </w:r>
            <w:r w:rsidR="00E223BE">
              <w:rPr>
                <w:noProof/>
                <w:webHidden/>
              </w:rPr>
              <w:tab/>
            </w:r>
            <w:r w:rsidR="00E223BE">
              <w:rPr>
                <w:noProof/>
                <w:webHidden/>
              </w:rPr>
              <w:fldChar w:fldCharType="begin"/>
            </w:r>
            <w:r w:rsidR="00E223BE">
              <w:rPr>
                <w:noProof/>
                <w:webHidden/>
              </w:rPr>
              <w:instrText xml:space="preserve"> PAGEREF _Toc54569282 \h </w:instrText>
            </w:r>
            <w:r w:rsidR="00E223BE">
              <w:rPr>
                <w:noProof/>
                <w:webHidden/>
              </w:rPr>
            </w:r>
            <w:r w:rsidR="00E223BE">
              <w:rPr>
                <w:noProof/>
                <w:webHidden/>
              </w:rPr>
              <w:fldChar w:fldCharType="separate"/>
            </w:r>
            <w:r w:rsidR="00E223BE">
              <w:rPr>
                <w:noProof/>
                <w:webHidden/>
              </w:rPr>
              <w:t>2</w:t>
            </w:r>
            <w:r w:rsidR="00E223BE">
              <w:rPr>
                <w:noProof/>
                <w:webHidden/>
              </w:rPr>
              <w:fldChar w:fldCharType="end"/>
            </w:r>
          </w:hyperlink>
        </w:p>
        <w:p w14:paraId="2C574FEC" w14:textId="358419DD" w:rsidR="00E223BE" w:rsidRDefault="00E223BE">
          <w:pPr>
            <w:pStyle w:val="TOC1"/>
            <w:tabs>
              <w:tab w:val="right" w:leader="dot" w:pos="10024"/>
            </w:tabs>
            <w:rPr>
              <w:b w:val="0"/>
              <w:noProof/>
              <w:color w:val="auto"/>
              <w:sz w:val="22"/>
              <w:lang w:val="en-150" w:eastAsia="ja-JP"/>
            </w:rPr>
          </w:pPr>
          <w:hyperlink w:anchor="_Toc54569283" w:history="1">
            <w:r w:rsidRPr="000D4B38">
              <w:rPr>
                <w:rStyle w:val="Hyperlink"/>
                <w:noProof/>
                <w:lang w:bidi="nl-NL"/>
              </w:rPr>
              <w:t>Inleiding</w:t>
            </w:r>
            <w:r>
              <w:rPr>
                <w:noProof/>
                <w:webHidden/>
              </w:rPr>
              <w:tab/>
            </w:r>
            <w:r>
              <w:rPr>
                <w:noProof/>
                <w:webHidden/>
              </w:rPr>
              <w:fldChar w:fldCharType="begin"/>
            </w:r>
            <w:r>
              <w:rPr>
                <w:noProof/>
                <w:webHidden/>
              </w:rPr>
              <w:instrText xml:space="preserve"> PAGEREF _Toc54569283 \h </w:instrText>
            </w:r>
            <w:r>
              <w:rPr>
                <w:noProof/>
                <w:webHidden/>
              </w:rPr>
            </w:r>
            <w:r>
              <w:rPr>
                <w:noProof/>
                <w:webHidden/>
              </w:rPr>
              <w:fldChar w:fldCharType="separate"/>
            </w:r>
            <w:r>
              <w:rPr>
                <w:noProof/>
                <w:webHidden/>
              </w:rPr>
              <w:t>3</w:t>
            </w:r>
            <w:r>
              <w:rPr>
                <w:noProof/>
                <w:webHidden/>
              </w:rPr>
              <w:fldChar w:fldCharType="end"/>
            </w:r>
          </w:hyperlink>
        </w:p>
        <w:p w14:paraId="2CA1C975" w14:textId="041C0E5A" w:rsidR="00E223BE" w:rsidRDefault="00E223BE">
          <w:pPr>
            <w:pStyle w:val="TOC1"/>
            <w:tabs>
              <w:tab w:val="right" w:leader="dot" w:pos="10024"/>
            </w:tabs>
            <w:rPr>
              <w:b w:val="0"/>
              <w:noProof/>
              <w:color w:val="auto"/>
              <w:sz w:val="22"/>
              <w:lang w:val="en-150" w:eastAsia="ja-JP"/>
            </w:rPr>
          </w:pPr>
          <w:hyperlink w:anchor="_Toc54569284" w:history="1">
            <w:r w:rsidRPr="000D4B38">
              <w:rPr>
                <w:rStyle w:val="Hyperlink"/>
                <w:noProof/>
                <w:lang w:bidi="nl-NL"/>
              </w:rPr>
              <w:t>Missie van de klant</w:t>
            </w:r>
            <w:r>
              <w:rPr>
                <w:noProof/>
                <w:webHidden/>
              </w:rPr>
              <w:tab/>
            </w:r>
            <w:r>
              <w:rPr>
                <w:noProof/>
                <w:webHidden/>
              </w:rPr>
              <w:fldChar w:fldCharType="begin"/>
            </w:r>
            <w:r>
              <w:rPr>
                <w:noProof/>
                <w:webHidden/>
              </w:rPr>
              <w:instrText xml:space="preserve"> PAGEREF _Toc54569284 \h </w:instrText>
            </w:r>
            <w:r>
              <w:rPr>
                <w:noProof/>
                <w:webHidden/>
              </w:rPr>
            </w:r>
            <w:r>
              <w:rPr>
                <w:noProof/>
                <w:webHidden/>
              </w:rPr>
              <w:fldChar w:fldCharType="separate"/>
            </w:r>
            <w:r>
              <w:rPr>
                <w:noProof/>
                <w:webHidden/>
              </w:rPr>
              <w:t>3</w:t>
            </w:r>
            <w:r>
              <w:rPr>
                <w:noProof/>
                <w:webHidden/>
              </w:rPr>
              <w:fldChar w:fldCharType="end"/>
            </w:r>
          </w:hyperlink>
        </w:p>
        <w:p w14:paraId="55BA543C" w14:textId="50434C5F" w:rsidR="00E223BE" w:rsidRDefault="00E223BE">
          <w:pPr>
            <w:pStyle w:val="TOC1"/>
            <w:tabs>
              <w:tab w:val="right" w:leader="dot" w:pos="10024"/>
            </w:tabs>
            <w:rPr>
              <w:b w:val="0"/>
              <w:noProof/>
              <w:color w:val="auto"/>
              <w:sz w:val="22"/>
              <w:lang w:val="en-150" w:eastAsia="ja-JP"/>
            </w:rPr>
          </w:pPr>
          <w:hyperlink w:anchor="_Toc54569285" w:history="1">
            <w:r w:rsidRPr="000D4B38">
              <w:rPr>
                <w:rStyle w:val="Hyperlink"/>
                <w:noProof/>
                <w:lang w:bidi="nl-NL"/>
              </w:rPr>
              <w:t>Huidige situatie</w:t>
            </w:r>
            <w:r>
              <w:rPr>
                <w:noProof/>
                <w:webHidden/>
              </w:rPr>
              <w:tab/>
            </w:r>
            <w:r>
              <w:rPr>
                <w:noProof/>
                <w:webHidden/>
              </w:rPr>
              <w:fldChar w:fldCharType="begin"/>
            </w:r>
            <w:r>
              <w:rPr>
                <w:noProof/>
                <w:webHidden/>
              </w:rPr>
              <w:instrText xml:space="preserve"> PAGEREF _Toc54569285 \h </w:instrText>
            </w:r>
            <w:r>
              <w:rPr>
                <w:noProof/>
                <w:webHidden/>
              </w:rPr>
            </w:r>
            <w:r>
              <w:rPr>
                <w:noProof/>
                <w:webHidden/>
              </w:rPr>
              <w:fldChar w:fldCharType="separate"/>
            </w:r>
            <w:r>
              <w:rPr>
                <w:noProof/>
                <w:webHidden/>
              </w:rPr>
              <w:t>3</w:t>
            </w:r>
            <w:r>
              <w:rPr>
                <w:noProof/>
                <w:webHidden/>
              </w:rPr>
              <w:fldChar w:fldCharType="end"/>
            </w:r>
          </w:hyperlink>
        </w:p>
        <w:p w14:paraId="683E6D9E" w14:textId="431A6636" w:rsidR="00E223BE" w:rsidRDefault="00E223BE">
          <w:pPr>
            <w:pStyle w:val="TOC1"/>
            <w:tabs>
              <w:tab w:val="right" w:leader="dot" w:pos="10024"/>
            </w:tabs>
            <w:rPr>
              <w:b w:val="0"/>
              <w:noProof/>
              <w:color w:val="auto"/>
              <w:sz w:val="22"/>
              <w:lang w:val="en-150" w:eastAsia="ja-JP"/>
            </w:rPr>
          </w:pPr>
          <w:hyperlink w:anchor="_Toc54569286" w:history="1">
            <w:r w:rsidRPr="000D4B38">
              <w:rPr>
                <w:rStyle w:val="Hyperlink"/>
                <w:noProof/>
                <w:lang w:bidi="nl-NL"/>
              </w:rPr>
              <w:t>Gewenste situatie</w:t>
            </w:r>
            <w:r>
              <w:rPr>
                <w:noProof/>
                <w:webHidden/>
              </w:rPr>
              <w:tab/>
            </w:r>
            <w:r>
              <w:rPr>
                <w:noProof/>
                <w:webHidden/>
              </w:rPr>
              <w:fldChar w:fldCharType="begin"/>
            </w:r>
            <w:r>
              <w:rPr>
                <w:noProof/>
                <w:webHidden/>
              </w:rPr>
              <w:instrText xml:space="preserve"> PAGEREF _Toc54569286 \h </w:instrText>
            </w:r>
            <w:r>
              <w:rPr>
                <w:noProof/>
                <w:webHidden/>
              </w:rPr>
            </w:r>
            <w:r>
              <w:rPr>
                <w:noProof/>
                <w:webHidden/>
              </w:rPr>
              <w:fldChar w:fldCharType="separate"/>
            </w:r>
            <w:r>
              <w:rPr>
                <w:noProof/>
                <w:webHidden/>
              </w:rPr>
              <w:t>3</w:t>
            </w:r>
            <w:r>
              <w:rPr>
                <w:noProof/>
                <w:webHidden/>
              </w:rPr>
              <w:fldChar w:fldCharType="end"/>
            </w:r>
          </w:hyperlink>
        </w:p>
        <w:p w14:paraId="3E002ED9" w14:textId="5D38BE9F" w:rsidR="00E223BE" w:rsidRDefault="00E223BE">
          <w:pPr>
            <w:pStyle w:val="TOC1"/>
            <w:tabs>
              <w:tab w:val="right" w:leader="dot" w:pos="10024"/>
            </w:tabs>
            <w:rPr>
              <w:b w:val="0"/>
              <w:noProof/>
              <w:color w:val="auto"/>
              <w:sz w:val="22"/>
              <w:lang w:val="en-150" w:eastAsia="ja-JP"/>
            </w:rPr>
          </w:pPr>
          <w:hyperlink w:anchor="_Toc54569287" w:history="1">
            <w:r w:rsidRPr="000D4B38">
              <w:rPr>
                <w:rStyle w:val="Hyperlink"/>
                <w:noProof/>
                <w:lang w:bidi="nl-NL"/>
              </w:rPr>
              <w:t>Inleiding</w:t>
            </w:r>
            <w:r>
              <w:rPr>
                <w:noProof/>
                <w:webHidden/>
              </w:rPr>
              <w:tab/>
            </w:r>
            <w:r>
              <w:rPr>
                <w:noProof/>
                <w:webHidden/>
              </w:rPr>
              <w:fldChar w:fldCharType="begin"/>
            </w:r>
            <w:r>
              <w:rPr>
                <w:noProof/>
                <w:webHidden/>
              </w:rPr>
              <w:instrText xml:space="preserve"> PAGEREF _Toc54569287 \h </w:instrText>
            </w:r>
            <w:r>
              <w:rPr>
                <w:noProof/>
                <w:webHidden/>
              </w:rPr>
            </w:r>
            <w:r>
              <w:rPr>
                <w:noProof/>
                <w:webHidden/>
              </w:rPr>
              <w:fldChar w:fldCharType="separate"/>
            </w:r>
            <w:r>
              <w:rPr>
                <w:noProof/>
                <w:webHidden/>
              </w:rPr>
              <w:t>4</w:t>
            </w:r>
            <w:r>
              <w:rPr>
                <w:noProof/>
                <w:webHidden/>
              </w:rPr>
              <w:fldChar w:fldCharType="end"/>
            </w:r>
          </w:hyperlink>
        </w:p>
        <w:p w14:paraId="28121C9E" w14:textId="2A4167B2" w:rsidR="00E223BE" w:rsidRDefault="00E223BE">
          <w:pPr>
            <w:pStyle w:val="TOC2"/>
            <w:tabs>
              <w:tab w:val="right" w:leader="dot" w:pos="10024"/>
            </w:tabs>
            <w:rPr>
              <w:b w:val="0"/>
              <w:noProof/>
              <w:color w:val="auto"/>
              <w:sz w:val="22"/>
              <w:lang w:val="en-150" w:eastAsia="ja-JP"/>
            </w:rPr>
          </w:pPr>
          <w:hyperlink w:anchor="_Toc54569288" w:history="1">
            <w:r w:rsidRPr="000D4B38">
              <w:rPr>
                <w:rStyle w:val="Hyperlink"/>
                <w:noProof/>
              </w:rPr>
              <w:t>Het product</w:t>
            </w:r>
            <w:r>
              <w:rPr>
                <w:noProof/>
                <w:webHidden/>
              </w:rPr>
              <w:tab/>
            </w:r>
            <w:r>
              <w:rPr>
                <w:noProof/>
                <w:webHidden/>
              </w:rPr>
              <w:fldChar w:fldCharType="begin"/>
            </w:r>
            <w:r>
              <w:rPr>
                <w:noProof/>
                <w:webHidden/>
              </w:rPr>
              <w:instrText xml:space="preserve"> PAGEREF _Toc54569288 \h </w:instrText>
            </w:r>
            <w:r>
              <w:rPr>
                <w:noProof/>
                <w:webHidden/>
              </w:rPr>
            </w:r>
            <w:r>
              <w:rPr>
                <w:noProof/>
                <w:webHidden/>
              </w:rPr>
              <w:fldChar w:fldCharType="separate"/>
            </w:r>
            <w:r>
              <w:rPr>
                <w:noProof/>
                <w:webHidden/>
              </w:rPr>
              <w:t>4</w:t>
            </w:r>
            <w:r>
              <w:rPr>
                <w:noProof/>
                <w:webHidden/>
              </w:rPr>
              <w:fldChar w:fldCharType="end"/>
            </w:r>
          </w:hyperlink>
        </w:p>
        <w:p w14:paraId="59E08E72" w14:textId="37888F25" w:rsidR="00E223BE" w:rsidRDefault="00E223BE">
          <w:pPr>
            <w:pStyle w:val="TOC2"/>
            <w:tabs>
              <w:tab w:val="right" w:leader="dot" w:pos="10024"/>
            </w:tabs>
            <w:rPr>
              <w:b w:val="0"/>
              <w:noProof/>
              <w:color w:val="auto"/>
              <w:sz w:val="22"/>
              <w:lang w:val="en-150" w:eastAsia="ja-JP"/>
            </w:rPr>
          </w:pPr>
          <w:hyperlink w:anchor="_Toc54569289" w:history="1">
            <w:r w:rsidRPr="000D4B38">
              <w:rPr>
                <w:rStyle w:val="Hyperlink"/>
                <w:noProof/>
              </w:rPr>
              <w:t>Product eisen</w:t>
            </w:r>
            <w:r>
              <w:rPr>
                <w:noProof/>
                <w:webHidden/>
              </w:rPr>
              <w:tab/>
            </w:r>
            <w:r>
              <w:rPr>
                <w:noProof/>
                <w:webHidden/>
              </w:rPr>
              <w:fldChar w:fldCharType="begin"/>
            </w:r>
            <w:r>
              <w:rPr>
                <w:noProof/>
                <w:webHidden/>
              </w:rPr>
              <w:instrText xml:space="preserve"> PAGEREF _Toc54569289 \h </w:instrText>
            </w:r>
            <w:r>
              <w:rPr>
                <w:noProof/>
                <w:webHidden/>
              </w:rPr>
            </w:r>
            <w:r>
              <w:rPr>
                <w:noProof/>
                <w:webHidden/>
              </w:rPr>
              <w:fldChar w:fldCharType="separate"/>
            </w:r>
            <w:r>
              <w:rPr>
                <w:noProof/>
                <w:webHidden/>
              </w:rPr>
              <w:t>4</w:t>
            </w:r>
            <w:r>
              <w:rPr>
                <w:noProof/>
                <w:webHidden/>
              </w:rPr>
              <w:fldChar w:fldCharType="end"/>
            </w:r>
          </w:hyperlink>
        </w:p>
        <w:p w14:paraId="16C59C55" w14:textId="7F647527" w:rsidR="00E223BE" w:rsidRDefault="00E223BE">
          <w:pPr>
            <w:pStyle w:val="TOC1"/>
            <w:tabs>
              <w:tab w:val="right" w:leader="dot" w:pos="10024"/>
            </w:tabs>
            <w:rPr>
              <w:b w:val="0"/>
              <w:noProof/>
              <w:color w:val="auto"/>
              <w:sz w:val="22"/>
              <w:lang w:val="en-150" w:eastAsia="ja-JP"/>
            </w:rPr>
          </w:pPr>
          <w:hyperlink w:anchor="_Toc54569290" w:history="1">
            <w:r w:rsidRPr="000D4B38">
              <w:rPr>
                <w:rStyle w:val="Hyperlink"/>
                <w:noProof/>
                <w:lang w:bidi="nl-NL"/>
              </w:rPr>
              <w:t>Doelgroep(en)</w:t>
            </w:r>
            <w:r>
              <w:rPr>
                <w:noProof/>
                <w:webHidden/>
              </w:rPr>
              <w:tab/>
            </w:r>
            <w:r>
              <w:rPr>
                <w:noProof/>
                <w:webHidden/>
              </w:rPr>
              <w:fldChar w:fldCharType="begin"/>
            </w:r>
            <w:r>
              <w:rPr>
                <w:noProof/>
                <w:webHidden/>
              </w:rPr>
              <w:instrText xml:space="preserve"> PAGEREF _Toc54569290 \h </w:instrText>
            </w:r>
            <w:r>
              <w:rPr>
                <w:noProof/>
                <w:webHidden/>
              </w:rPr>
            </w:r>
            <w:r>
              <w:rPr>
                <w:noProof/>
                <w:webHidden/>
              </w:rPr>
              <w:fldChar w:fldCharType="separate"/>
            </w:r>
            <w:r>
              <w:rPr>
                <w:noProof/>
                <w:webHidden/>
              </w:rPr>
              <w:t>5</w:t>
            </w:r>
            <w:r>
              <w:rPr>
                <w:noProof/>
                <w:webHidden/>
              </w:rPr>
              <w:fldChar w:fldCharType="end"/>
            </w:r>
          </w:hyperlink>
        </w:p>
        <w:p w14:paraId="360B3874" w14:textId="0B644310" w:rsidR="00E223BE" w:rsidRDefault="00E223BE">
          <w:pPr>
            <w:pStyle w:val="TOC1"/>
            <w:tabs>
              <w:tab w:val="right" w:leader="dot" w:pos="10024"/>
            </w:tabs>
            <w:rPr>
              <w:b w:val="0"/>
              <w:noProof/>
              <w:color w:val="auto"/>
              <w:sz w:val="22"/>
              <w:lang w:val="en-150" w:eastAsia="ja-JP"/>
            </w:rPr>
          </w:pPr>
          <w:hyperlink w:anchor="_Toc54569291" w:history="1">
            <w:r w:rsidRPr="000D4B38">
              <w:rPr>
                <w:rStyle w:val="Hyperlink"/>
                <w:noProof/>
              </w:rPr>
              <w:t>Projectdoelstelling(en)</w:t>
            </w:r>
            <w:r>
              <w:rPr>
                <w:noProof/>
                <w:webHidden/>
              </w:rPr>
              <w:tab/>
            </w:r>
            <w:r>
              <w:rPr>
                <w:noProof/>
                <w:webHidden/>
              </w:rPr>
              <w:fldChar w:fldCharType="begin"/>
            </w:r>
            <w:r>
              <w:rPr>
                <w:noProof/>
                <w:webHidden/>
              </w:rPr>
              <w:instrText xml:space="preserve"> PAGEREF _Toc54569291 \h </w:instrText>
            </w:r>
            <w:r>
              <w:rPr>
                <w:noProof/>
                <w:webHidden/>
              </w:rPr>
            </w:r>
            <w:r>
              <w:rPr>
                <w:noProof/>
                <w:webHidden/>
              </w:rPr>
              <w:fldChar w:fldCharType="separate"/>
            </w:r>
            <w:r>
              <w:rPr>
                <w:noProof/>
                <w:webHidden/>
              </w:rPr>
              <w:t>5</w:t>
            </w:r>
            <w:r>
              <w:rPr>
                <w:noProof/>
                <w:webHidden/>
              </w:rPr>
              <w:fldChar w:fldCharType="end"/>
            </w:r>
          </w:hyperlink>
        </w:p>
        <w:p w14:paraId="565CC5B1" w14:textId="6781903B" w:rsidR="004B7E33" w:rsidRPr="00B36F3D" w:rsidRDefault="004B7E33" w:rsidP="00B36F3D">
          <w:r>
            <w:rPr>
              <w:bCs/>
            </w:rPr>
            <w:fldChar w:fldCharType="end"/>
          </w:r>
        </w:p>
      </w:sdtContent>
    </w:sdt>
    <w:p w14:paraId="4018F111" w14:textId="77777777" w:rsidR="00D077E9" w:rsidRDefault="004B7E33" w:rsidP="0036376C">
      <w:pPr>
        <w:pStyle w:val="Heading1"/>
        <w:pageBreakBefore/>
      </w:pPr>
      <w:bookmarkStart w:id="1" w:name="_Toc54569283"/>
      <w:r>
        <w:rPr>
          <w:lang w:bidi="nl-NL"/>
        </w:rPr>
        <w:lastRenderedPageBreak/>
        <w:t>Inleiding</w:t>
      </w:r>
      <w:bookmarkEnd w:id="1"/>
    </w:p>
    <w:p w14:paraId="17E4E3E2" w14:textId="273E86CC" w:rsidR="00AB02A7" w:rsidRDefault="009241C7" w:rsidP="0036376C">
      <w:pPr>
        <w:pStyle w:val="Inhoud"/>
      </w:pPr>
      <w:r>
        <w:t>Ik werd gevraagd door Mevrouw Merten van het Silveren Kruis om een website te maken waar er kan gezocht worden naar klantengegevens en medicijnen waarbij er ook een connectie ertussen zit</w:t>
      </w:r>
      <w:r w:rsidR="00213D6A">
        <w:t>.</w:t>
      </w:r>
      <w:r>
        <w:t xml:space="preserve"> </w:t>
      </w:r>
      <w:r w:rsidR="00213D6A">
        <w:t>H</w:t>
      </w:r>
      <w:r>
        <w:t>et moet door artsen</w:t>
      </w:r>
      <w:r w:rsidR="00213D6A">
        <w:t>, Apotheken en verzekeringsmedewerkers van het Silveren Kruis benaderd kunnen worden.</w:t>
      </w:r>
    </w:p>
    <w:p w14:paraId="43070C40" w14:textId="3086AB7E" w:rsidR="0036376C" w:rsidRDefault="0036376C" w:rsidP="00321F41">
      <w:pPr>
        <w:pStyle w:val="Heading1"/>
        <w:rPr>
          <w:lang w:bidi="nl-NL"/>
        </w:rPr>
      </w:pPr>
      <w:bookmarkStart w:id="2" w:name="_Toc54569284"/>
      <w:r>
        <w:rPr>
          <w:lang w:bidi="nl-NL"/>
        </w:rPr>
        <w:t>Missie van de klant</w:t>
      </w:r>
      <w:bookmarkEnd w:id="2"/>
    </w:p>
    <w:p w14:paraId="396DC123" w14:textId="4BC8FDA0" w:rsidR="00B93BDB" w:rsidRPr="00B93BDB" w:rsidRDefault="00F04A8E" w:rsidP="00B93BDB">
      <w:pPr>
        <w:pStyle w:val="Inhoud"/>
        <w:rPr>
          <w:i/>
          <w:iCs/>
          <w:lang w:bidi="nl-NL"/>
        </w:rPr>
      </w:pPr>
      <w:r>
        <w:t xml:space="preserve">Uit het interview met de klant is naar voren gekomen </w:t>
      </w:r>
      <w:r w:rsidR="00B93BDB">
        <w:rPr>
          <w:lang w:bidi="nl-NL"/>
        </w:rPr>
        <w:t xml:space="preserve">dat de klant </w:t>
      </w:r>
      <w:r w:rsidR="006D1E70">
        <w:rPr>
          <w:lang w:bidi="nl-NL"/>
        </w:rPr>
        <w:t xml:space="preserve">een website </w:t>
      </w:r>
      <w:r>
        <w:rPr>
          <w:lang w:bidi="nl-NL"/>
        </w:rPr>
        <w:t>wilt</w:t>
      </w:r>
      <w:r w:rsidR="006D1E70">
        <w:rPr>
          <w:lang w:bidi="nl-NL"/>
        </w:rPr>
        <w:t xml:space="preserve"> waar er op </w:t>
      </w:r>
      <w:r w:rsidR="00B36F3D">
        <w:rPr>
          <w:lang w:bidi="nl-NL"/>
        </w:rPr>
        <w:t xml:space="preserve">medicijnen, patienten of artsen opgezocht of gewijzigd </w:t>
      </w:r>
      <w:r w:rsidR="006D1E70">
        <w:rPr>
          <w:lang w:bidi="nl-NL"/>
        </w:rPr>
        <w:t>kunnen worden en recepten kunnen digitaal worden opgeslagen met informatie over de patienten</w:t>
      </w:r>
      <w:r>
        <w:rPr>
          <w:lang w:bidi="nl-NL"/>
        </w:rPr>
        <w:t xml:space="preserve"> het moet digitaal op een database zijn en benaderd kunnen worden via een website geschreven in php.</w:t>
      </w:r>
    </w:p>
    <w:p w14:paraId="006DC11B" w14:textId="77777777" w:rsidR="0036376C" w:rsidRDefault="0036376C" w:rsidP="00321F41">
      <w:pPr>
        <w:pStyle w:val="Heading1"/>
      </w:pPr>
      <w:bookmarkStart w:id="3" w:name="_Toc54569285"/>
      <w:r>
        <w:rPr>
          <w:lang w:bidi="nl-NL"/>
        </w:rPr>
        <w:t>Huidige situatie</w:t>
      </w:r>
      <w:bookmarkEnd w:id="3"/>
    </w:p>
    <w:p w14:paraId="0D95D1B9" w14:textId="2686A3C0" w:rsidR="0036376C" w:rsidRPr="00B93BDB" w:rsidRDefault="00C66A87" w:rsidP="0036376C">
      <w:pPr>
        <w:rPr>
          <w:b w:val="0"/>
          <w:bCs/>
        </w:rPr>
      </w:pPr>
      <w:r w:rsidRPr="00C66A87">
        <w:rPr>
          <w:b w:val="0"/>
          <w:bCs/>
        </w:rPr>
        <w:t>Er is nu geen applicatie die apothekers in staat stelt om medicijnen bij te houden. Dokters schrijven onleesbare recepten uit op papier en patienten gaan met dat papier naar de apotheek om de medicijnen op te halen. Ze moeten de recepten opsturen naar de verzekeringsmaatschappij die de medicijnen wel of niet gaat vergoeden.</w:t>
      </w:r>
    </w:p>
    <w:p w14:paraId="479B606D" w14:textId="77777777" w:rsidR="0036376C" w:rsidRDefault="0036376C" w:rsidP="00321F41">
      <w:pPr>
        <w:pStyle w:val="Heading1"/>
      </w:pPr>
      <w:bookmarkStart w:id="4" w:name="_Toc54569286"/>
      <w:r>
        <w:rPr>
          <w:lang w:bidi="nl-NL"/>
        </w:rPr>
        <w:t>Gewenste situatie</w:t>
      </w:r>
      <w:bookmarkEnd w:id="4"/>
    </w:p>
    <w:p w14:paraId="2ECF201C" w14:textId="6A2EF7F1" w:rsidR="0036376C" w:rsidRPr="00F42B20" w:rsidRDefault="00F04A8E" w:rsidP="00B93BDB">
      <w:pPr>
        <w:pStyle w:val="Inhoud"/>
      </w:pPr>
      <w:r>
        <w:t>Een website waar je kunt inloggen, recepten digitaal worden geschreven, medicijnen te vinden zijn, gegevens kan inzien en wijzigen van patienten, met een zakelijk overzichtelijke design.</w:t>
      </w:r>
    </w:p>
    <w:p w14:paraId="5B0FA08C" w14:textId="77777777" w:rsidR="0036376C" w:rsidRDefault="0036376C" w:rsidP="0036376C">
      <w:pPr>
        <w:pStyle w:val="Heading1"/>
        <w:pageBreakBefore/>
      </w:pPr>
      <w:bookmarkStart w:id="5" w:name="_Toc54569287"/>
      <w:r>
        <w:rPr>
          <w:lang w:bidi="nl-NL"/>
        </w:rPr>
        <w:lastRenderedPageBreak/>
        <w:t>Inleiding</w:t>
      </w:r>
      <w:bookmarkEnd w:id="5"/>
    </w:p>
    <w:p w14:paraId="3A71BAAB" w14:textId="3BD46FE8" w:rsidR="00B93BDB" w:rsidRDefault="00742D55" w:rsidP="00B93BDB">
      <w:pPr>
        <w:pStyle w:val="Heading2"/>
      </w:pPr>
      <w:bookmarkStart w:id="6" w:name="_Toc54569288"/>
      <w:r>
        <w:t>Het product</w:t>
      </w:r>
      <w:bookmarkEnd w:id="6"/>
    </w:p>
    <w:p w14:paraId="410BCC71" w14:textId="2DAB4069" w:rsidR="00742D55" w:rsidRDefault="00F04A8E" w:rsidP="00742D55">
      <w:pPr>
        <w:pStyle w:val="Inhoud"/>
      </w:pPr>
      <w:r>
        <w:rPr>
          <w:lang w:bidi="nl-NL"/>
        </w:rPr>
        <w:t>Een website wilt waar er op medicijnen</w:t>
      </w:r>
      <w:r w:rsidR="00B36F3D">
        <w:rPr>
          <w:lang w:bidi="nl-NL"/>
        </w:rPr>
        <w:t xml:space="preserve">, </w:t>
      </w:r>
      <w:r>
        <w:rPr>
          <w:lang w:bidi="nl-NL"/>
        </w:rPr>
        <w:t xml:space="preserve">patienten </w:t>
      </w:r>
      <w:r w:rsidR="00B36F3D">
        <w:rPr>
          <w:lang w:bidi="nl-NL"/>
        </w:rPr>
        <w:t xml:space="preserve">of artsen </w:t>
      </w:r>
      <w:r>
        <w:rPr>
          <w:lang w:bidi="nl-NL"/>
        </w:rPr>
        <w:t xml:space="preserve">opgezocht </w:t>
      </w:r>
      <w:r w:rsidR="00B36F3D">
        <w:rPr>
          <w:lang w:bidi="nl-NL"/>
        </w:rPr>
        <w:t xml:space="preserve">of gewijzigd </w:t>
      </w:r>
      <w:r>
        <w:rPr>
          <w:lang w:bidi="nl-NL"/>
        </w:rPr>
        <w:t>kunnen worden en recepten kunnen digitaal worden opgeslagen met informatie over de patienten het moet digitaal op een database zijn en benaderd kunnen worden via een website.</w:t>
      </w:r>
    </w:p>
    <w:p w14:paraId="744FA5E0" w14:textId="77777777" w:rsidR="00D21060" w:rsidRPr="00742D55" w:rsidRDefault="00D21060" w:rsidP="00742D55">
      <w:pPr>
        <w:pStyle w:val="Inhoud"/>
      </w:pPr>
      <w:bookmarkStart w:id="7" w:name="_GoBack"/>
      <w:bookmarkEnd w:id="7"/>
    </w:p>
    <w:p w14:paraId="68D3A101" w14:textId="020F3243" w:rsidR="00D21060" w:rsidRDefault="00D21060" w:rsidP="00D21060">
      <w:pPr>
        <w:pStyle w:val="Heading2"/>
      </w:pPr>
      <w:bookmarkStart w:id="8" w:name="_Toc54569289"/>
      <w:r>
        <w:t>Product eisen</w:t>
      </w:r>
      <w:bookmarkEnd w:id="8"/>
    </w:p>
    <w:p w14:paraId="1D362532" w14:textId="77777777" w:rsidR="00D21060" w:rsidRDefault="00D21060" w:rsidP="00D21060">
      <w:pPr>
        <w:pStyle w:val="Inhoud"/>
      </w:pPr>
      <w:r>
        <w:t>De volgende eisen heeft de klant genoemd in het klantinterview:</w:t>
      </w:r>
    </w:p>
    <w:p w14:paraId="125B534B" w14:textId="6C17906D" w:rsidR="00D21060" w:rsidRDefault="00B36F3D" w:rsidP="00D21060">
      <w:pPr>
        <w:pStyle w:val="Inhoud"/>
        <w:numPr>
          <w:ilvl w:val="0"/>
          <w:numId w:val="2"/>
        </w:numPr>
        <w:rPr>
          <w:sz w:val="24"/>
          <w:szCs w:val="24"/>
        </w:rPr>
      </w:pPr>
      <w:r>
        <w:rPr>
          <w:sz w:val="24"/>
          <w:szCs w:val="24"/>
        </w:rPr>
        <w:t>Apotheek, artsen en verzekeringsmedewerkers kunnen zien wat besteld word</w:t>
      </w:r>
    </w:p>
    <w:p w14:paraId="5F0CA3ED" w14:textId="31678F0C" w:rsidR="00B36F3D" w:rsidRDefault="00B36F3D" w:rsidP="00D21060">
      <w:pPr>
        <w:pStyle w:val="Inhoud"/>
        <w:numPr>
          <w:ilvl w:val="0"/>
          <w:numId w:val="2"/>
        </w:numPr>
        <w:rPr>
          <w:sz w:val="24"/>
          <w:szCs w:val="24"/>
        </w:rPr>
      </w:pPr>
      <w:r>
        <w:rPr>
          <w:sz w:val="24"/>
          <w:szCs w:val="24"/>
        </w:rPr>
        <w:t>Inlogscherm</w:t>
      </w:r>
    </w:p>
    <w:p w14:paraId="6CE78318" w14:textId="6756E731" w:rsidR="00B36F3D" w:rsidRDefault="00B36F3D" w:rsidP="00D21060">
      <w:pPr>
        <w:pStyle w:val="Inhoud"/>
        <w:numPr>
          <w:ilvl w:val="0"/>
          <w:numId w:val="2"/>
        </w:numPr>
        <w:rPr>
          <w:sz w:val="24"/>
          <w:szCs w:val="24"/>
        </w:rPr>
      </w:pPr>
      <w:r>
        <w:rPr>
          <w:sz w:val="24"/>
          <w:szCs w:val="24"/>
        </w:rPr>
        <w:t>Zakelijke overzichtelijke design</w:t>
      </w:r>
    </w:p>
    <w:p w14:paraId="0BF03871" w14:textId="2BE06433" w:rsidR="00B36F3D" w:rsidRDefault="00B36F3D" w:rsidP="00D21060">
      <w:pPr>
        <w:pStyle w:val="Inhoud"/>
        <w:numPr>
          <w:ilvl w:val="0"/>
          <w:numId w:val="2"/>
        </w:numPr>
        <w:rPr>
          <w:sz w:val="24"/>
          <w:szCs w:val="24"/>
        </w:rPr>
      </w:pPr>
      <w:r>
        <w:rPr>
          <w:sz w:val="24"/>
          <w:szCs w:val="24"/>
        </w:rPr>
        <w:t>Gegevens van patienten inzien/wijzigen</w:t>
      </w:r>
    </w:p>
    <w:p w14:paraId="5A70C63A" w14:textId="721AD17B" w:rsidR="00B36F3D" w:rsidRDefault="00B36F3D" w:rsidP="00D21060">
      <w:pPr>
        <w:pStyle w:val="Inhoud"/>
        <w:numPr>
          <w:ilvl w:val="0"/>
          <w:numId w:val="2"/>
        </w:numPr>
        <w:rPr>
          <w:sz w:val="24"/>
          <w:szCs w:val="24"/>
        </w:rPr>
      </w:pPr>
      <w:r>
        <w:rPr>
          <w:sz w:val="24"/>
          <w:szCs w:val="24"/>
        </w:rPr>
        <w:t>Recepten uitschrijven</w:t>
      </w:r>
    </w:p>
    <w:p w14:paraId="09E33E85" w14:textId="3F9CFA66" w:rsidR="00B36F3D" w:rsidRPr="00D21060" w:rsidRDefault="00B36F3D" w:rsidP="00D21060">
      <w:pPr>
        <w:pStyle w:val="Inhoud"/>
        <w:numPr>
          <w:ilvl w:val="0"/>
          <w:numId w:val="2"/>
        </w:numPr>
        <w:rPr>
          <w:sz w:val="24"/>
          <w:szCs w:val="24"/>
        </w:rPr>
      </w:pPr>
      <w:r>
        <w:rPr>
          <w:sz w:val="24"/>
          <w:szCs w:val="24"/>
        </w:rPr>
        <w:t>Artsen wijzigen</w:t>
      </w:r>
    </w:p>
    <w:p w14:paraId="5111D597" w14:textId="77777777" w:rsidR="0036376C" w:rsidRDefault="0036376C" w:rsidP="0036376C">
      <w:pPr>
        <w:pStyle w:val="Heading1"/>
        <w:pageBreakBefore/>
      </w:pPr>
      <w:bookmarkStart w:id="9" w:name="_Toc54569290"/>
      <w:r>
        <w:rPr>
          <w:lang w:bidi="nl-NL"/>
        </w:rPr>
        <w:lastRenderedPageBreak/>
        <w:t>Doelgroep(en)</w:t>
      </w:r>
      <w:bookmarkEnd w:id="9"/>
    </w:p>
    <w:p w14:paraId="5B643745" w14:textId="543B5A36" w:rsidR="00B36F3D" w:rsidRDefault="00B36F3D" w:rsidP="0036376C">
      <w:pPr>
        <w:pStyle w:val="Inhoud"/>
      </w:pPr>
      <w:r>
        <w:t>De doelgroepen zijn de patienten, artsen en verzekeringsmedewerkers van de Silveren Kruis en de apotheeken die hiermee samenwerken.</w:t>
      </w:r>
    </w:p>
    <w:p w14:paraId="0400B42B" w14:textId="2A0C9456" w:rsidR="006054D5" w:rsidRDefault="006054D5" w:rsidP="0036376C">
      <w:pPr>
        <w:pStyle w:val="Inhoud"/>
      </w:pPr>
    </w:p>
    <w:p w14:paraId="08DE25B8" w14:textId="77777777" w:rsidR="006054D5" w:rsidRDefault="006054D5" w:rsidP="006054D5">
      <w:pPr>
        <w:pStyle w:val="Heading1"/>
        <w:rPr>
          <w:b w:val="0"/>
          <w:color w:val="013A57" w:themeColor="accent1" w:themeShade="BF"/>
          <w:sz w:val="32"/>
        </w:rPr>
      </w:pPr>
      <w:bookmarkStart w:id="10" w:name="_Toc45092005"/>
      <w:bookmarkStart w:id="11" w:name="_Toc54569291"/>
      <w:r>
        <w:t>Projectdoelstelling(en)</w:t>
      </w:r>
      <w:bookmarkEnd w:id="10"/>
      <w:bookmarkEnd w:id="11"/>
    </w:p>
    <w:p w14:paraId="3FA3825B" w14:textId="0B3814A4" w:rsidR="006054D5" w:rsidRPr="00D70D02" w:rsidRDefault="006054D5" w:rsidP="0036376C">
      <w:pPr>
        <w:pStyle w:val="Inhoud"/>
      </w:pPr>
      <w:r>
        <w:t>De klant wilt een online website voor het inzien of wijzigen van gegevens/medicijnen of uitschrijven van recepten binnen 4 weken waardoor het allemaal gemakkelijk en sneller gaat.</w:t>
      </w:r>
    </w:p>
    <w:sectPr w:rsidR="006054D5" w:rsidRPr="00D70D02"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5FE51" w14:textId="77777777" w:rsidR="007810BC" w:rsidRDefault="007810BC">
      <w:r>
        <w:separator/>
      </w:r>
    </w:p>
    <w:p w14:paraId="491A39AC" w14:textId="77777777" w:rsidR="007810BC" w:rsidRDefault="007810BC"/>
  </w:endnote>
  <w:endnote w:type="continuationSeparator" w:id="0">
    <w:p w14:paraId="7FA39F42" w14:textId="77777777" w:rsidR="007810BC" w:rsidRDefault="007810BC">
      <w:r>
        <w:continuationSeparator/>
      </w:r>
    </w:p>
    <w:p w14:paraId="432191F9" w14:textId="77777777" w:rsidR="007810BC" w:rsidRDefault="00781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194395"/>
      <w:docPartObj>
        <w:docPartGallery w:val="Page Numbers (Bottom of Page)"/>
        <w:docPartUnique/>
      </w:docPartObj>
    </w:sdtPr>
    <w:sdtEndPr>
      <w:rPr>
        <w:noProof/>
      </w:rPr>
    </w:sdtEndPr>
    <w:sdtContent>
      <w:p w14:paraId="14A6FCC5" w14:textId="77777777" w:rsidR="00DF027C" w:rsidRDefault="00DF027C">
        <w:pPr>
          <w:pStyle w:val="Footer"/>
          <w:jc w:val="center"/>
        </w:pPr>
        <w:r>
          <w:rPr>
            <w:lang w:bidi="nl-NL"/>
          </w:rPr>
          <w:fldChar w:fldCharType="begin"/>
        </w:r>
        <w:r>
          <w:rPr>
            <w:lang w:bidi="nl-NL"/>
          </w:rPr>
          <w:instrText xml:space="preserve"> PAGE   \* MERGEFORMAT </w:instrText>
        </w:r>
        <w:r>
          <w:rPr>
            <w:lang w:bidi="nl-NL"/>
          </w:rPr>
          <w:fldChar w:fldCharType="separate"/>
        </w:r>
        <w:r w:rsidR="00111ABD">
          <w:rPr>
            <w:noProof/>
            <w:lang w:bidi="nl-NL"/>
          </w:rPr>
          <w:t>2</w:t>
        </w:r>
        <w:r>
          <w:rPr>
            <w:noProof/>
            <w:lang w:bidi="nl-NL"/>
          </w:rPr>
          <w:fldChar w:fldCharType="end"/>
        </w:r>
      </w:p>
    </w:sdtContent>
  </w:sdt>
  <w:p w14:paraId="653BDD8B" w14:textId="77777777" w:rsidR="00DF027C" w:rsidRDefault="00DF027C" w:rsidP="00B14C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101D1" w14:textId="77777777" w:rsidR="007810BC" w:rsidRDefault="007810BC">
      <w:r>
        <w:separator/>
      </w:r>
    </w:p>
    <w:p w14:paraId="7BCF883D" w14:textId="77777777" w:rsidR="007810BC" w:rsidRDefault="007810BC"/>
  </w:footnote>
  <w:footnote w:type="continuationSeparator" w:id="0">
    <w:p w14:paraId="1E0EBD9B" w14:textId="77777777" w:rsidR="007810BC" w:rsidRDefault="007810BC">
      <w:r>
        <w:continuationSeparator/>
      </w:r>
    </w:p>
    <w:p w14:paraId="368CB5E1" w14:textId="77777777" w:rsidR="007810BC" w:rsidRDefault="007810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919FE16" w14:textId="77777777" w:rsidTr="00360494">
      <w:trPr>
        <w:trHeight w:val="978"/>
      </w:trPr>
      <w:tc>
        <w:tcPr>
          <w:tcW w:w="10035" w:type="dxa"/>
          <w:tcBorders>
            <w:top w:val="nil"/>
            <w:left w:val="nil"/>
            <w:bottom w:val="single" w:sz="36" w:space="0" w:color="34ABA2" w:themeColor="accent3"/>
            <w:right w:val="nil"/>
          </w:tcBorders>
        </w:tcPr>
        <w:p w14:paraId="091D0373" w14:textId="77777777" w:rsidR="00D077E9" w:rsidRDefault="00D077E9">
          <w:pPr>
            <w:pStyle w:val="Header"/>
          </w:pPr>
        </w:p>
      </w:tc>
    </w:tr>
  </w:tbl>
  <w:p w14:paraId="35356B6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D74EA"/>
    <w:multiLevelType w:val="hybridMultilevel"/>
    <w:tmpl w:val="11D0C7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33"/>
    <w:rsid w:val="0002482E"/>
    <w:rsid w:val="00050324"/>
    <w:rsid w:val="0005245A"/>
    <w:rsid w:val="00094168"/>
    <w:rsid w:val="000A0150"/>
    <w:rsid w:val="000C3F17"/>
    <w:rsid w:val="000E58B4"/>
    <w:rsid w:val="000E63C9"/>
    <w:rsid w:val="00111ABD"/>
    <w:rsid w:val="00130E9D"/>
    <w:rsid w:val="00150A6D"/>
    <w:rsid w:val="00185B35"/>
    <w:rsid w:val="001B2D5F"/>
    <w:rsid w:val="001D7B12"/>
    <w:rsid w:val="001F2BC8"/>
    <w:rsid w:val="001F5F6B"/>
    <w:rsid w:val="00213D6A"/>
    <w:rsid w:val="0021708B"/>
    <w:rsid w:val="00243EBC"/>
    <w:rsid w:val="00246A35"/>
    <w:rsid w:val="0026739F"/>
    <w:rsid w:val="00284348"/>
    <w:rsid w:val="002B05AF"/>
    <w:rsid w:val="002F1739"/>
    <w:rsid w:val="002F51F5"/>
    <w:rsid w:val="00312137"/>
    <w:rsid w:val="00321F41"/>
    <w:rsid w:val="00330359"/>
    <w:rsid w:val="00330E5E"/>
    <w:rsid w:val="0033762F"/>
    <w:rsid w:val="00360494"/>
    <w:rsid w:val="0036376C"/>
    <w:rsid w:val="003640E5"/>
    <w:rsid w:val="00366C7E"/>
    <w:rsid w:val="0037027D"/>
    <w:rsid w:val="00384EA3"/>
    <w:rsid w:val="003A39A1"/>
    <w:rsid w:val="003B1012"/>
    <w:rsid w:val="003C2191"/>
    <w:rsid w:val="003D3863"/>
    <w:rsid w:val="004110DE"/>
    <w:rsid w:val="0044085A"/>
    <w:rsid w:val="004841E4"/>
    <w:rsid w:val="0049616D"/>
    <w:rsid w:val="004A2B79"/>
    <w:rsid w:val="004B21A5"/>
    <w:rsid w:val="004B7E33"/>
    <w:rsid w:val="005037F0"/>
    <w:rsid w:val="00516A86"/>
    <w:rsid w:val="005275F6"/>
    <w:rsid w:val="00572102"/>
    <w:rsid w:val="005F1BB0"/>
    <w:rsid w:val="00604EBD"/>
    <w:rsid w:val="006054D5"/>
    <w:rsid w:val="00656C4D"/>
    <w:rsid w:val="006D1E70"/>
    <w:rsid w:val="006E1781"/>
    <w:rsid w:val="006E5716"/>
    <w:rsid w:val="007302B3"/>
    <w:rsid w:val="00730733"/>
    <w:rsid w:val="00730E3A"/>
    <w:rsid w:val="00736AAF"/>
    <w:rsid w:val="00741D4D"/>
    <w:rsid w:val="00742D55"/>
    <w:rsid w:val="00765B2A"/>
    <w:rsid w:val="007810BC"/>
    <w:rsid w:val="00783A34"/>
    <w:rsid w:val="007C6B52"/>
    <w:rsid w:val="007D16C5"/>
    <w:rsid w:val="00862FE4"/>
    <w:rsid w:val="0086389A"/>
    <w:rsid w:val="0087605E"/>
    <w:rsid w:val="008B1FEE"/>
    <w:rsid w:val="00903C32"/>
    <w:rsid w:val="00916B16"/>
    <w:rsid w:val="009173B9"/>
    <w:rsid w:val="009241C7"/>
    <w:rsid w:val="0093335D"/>
    <w:rsid w:val="0093613E"/>
    <w:rsid w:val="00943026"/>
    <w:rsid w:val="00966B81"/>
    <w:rsid w:val="009A7E53"/>
    <w:rsid w:val="009C7720"/>
    <w:rsid w:val="009F3B94"/>
    <w:rsid w:val="00A23AFA"/>
    <w:rsid w:val="00A31B3E"/>
    <w:rsid w:val="00A532F3"/>
    <w:rsid w:val="00A56CCB"/>
    <w:rsid w:val="00A705CD"/>
    <w:rsid w:val="00A84096"/>
    <w:rsid w:val="00A8489E"/>
    <w:rsid w:val="00AB02A7"/>
    <w:rsid w:val="00AC29F3"/>
    <w:rsid w:val="00B14C6A"/>
    <w:rsid w:val="00B231E5"/>
    <w:rsid w:val="00B36F3D"/>
    <w:rsid w:val="00B66433"/>
    <w:rsid w:val="00B93BDB"/>
    <w:rsid w:val="00C02B87"/>
    <w:rsid w:val="00C315B5"/>
    <w:rsid w:val="00C4086D"/>
    <w:rsid w:val="00C66A87"/>
    <w:rsid w:val="00CA1896"/>
    <w:rsid w:val="00CB5B28"/>
    <w:rsid w:val="00CF5371"/>
    <w:rsid w:val="00D001F6"/>
    <w:rsid w:val="00D0323A"/>
    <w:rsid w:val="00D0559F"/>
    <w:rsid w:val="00D077E9"/>
    <w:rsid w:val="00D21060"/>
    <w:rsid w:val="00D42CB7"/>
    <w:rsid w:val="00D46471"/>
    <w:rsid w:val="00D47456"/>
    <w:rsid w:val="00D5413D"/>
    <w:rsid w:val="00D570A9"/>
    <w:rsid w:val="00D70D02"/>
    <w:rsid w:val="00D75819"/>
    <w:rsid w:val="00D770C7"/>
    <w:rsid w:val="00D8238A"/>
    <w:rsid w:val="00D86945"/>
    <w:rsid w:val="00D90290"/>
    <w:rsid w:val="00DD152F"/>
    <w:rsid w:val="00DE213F"/>
    <w:rsid w:val="00DF027C"/>
    <w:rsid w:val="00E00A32"/>
    <w:rsid w:val="00E20DBA"/>
    <w:rsid w:val="00E223BE"/>
    <w:rsid w:val="00E22ACD"/>
    <w:rsid w:val="00E620B0"/>
    <w:rsid w:val="00E81B40"/>
    <w:rsid w:val="00EA6A1E"/>
    <w:rsid w:val="00EF555B"/>
    <w:rsid w:val="00F027BB"/>
    <w:rsid w:val="00F04A8E"/>
    <w:rsid w:val="00F11DCF"/>
    <w:rsid w:val="00F162EA"/>
    <w:rsid w:val="00F42B20"/>
    <w:rsid w:val="00F52D27"/>
    <w:rsid w:val="00F83527"/>
    <w:rsid w:val="00FD583F"/>
    <w:rsid w:val="00FD7488"/>
    <w:rsid w:val="00FF16B4"/>
    <w:rsid w:val="00FF53C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5EA1F"/>
  <w15:docId w15:val="{CFEE2349-1DAD-44C0-984D-B19FCA01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am">
    <w:name w:val="Naam"/>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Inhoud">
    <w:name w:val="Inhoud"/>
    <w:basedOn w:val="Normal"/>
    <w:link w:val="Tekensvoorinhoud"/>
    <w:qFormat/>
    <w:rsid w:val="00DF027C"/>
    <w:rPr>
      <w:b w:val="0"/>
    </w:rPr>
  </w:style>
  <w:style w:type="paragraph" w:customStyle="1" w:styleId="Tekstmetnadruk">
    <w:name w:val="Tekst met nadruk"/>
    <w:basedOn w:val="Normal"/>
    <w:link w:val="Tekensvoortekstmetnadruk"/>
    <w:qFormat/>
    <w:rsid w:val="00DF027C"/>
  </w:style>
  <w:style w:type="character" w:customStyle="1" w:styleId="Tekensvoorinhoud">
    <w:name w:val="Tekens voor inhoud"/>
    <w:basedOn w:val="DefaultParagraphFont"/>
    <w:link w:val="Inhoud"/>
    <w:rsid w:val="00DF027C"/>
    <w:rPr>
      <w:rFonts w:eastAsiaTheme="minorEastAsia"/>
      <w:color w:val="082A75" w:themeColor="text2"/>
      <w:sz w:val="28"/>
      <w:szCs w:val="22"/>
    </w:rPr>
  </w:style>
  <w:style w:type="character" w:customStyle="1" w:styleId="Tekensvoortekstmetnadruk">
    <w:name w:val="Tekens voor tekst met nadruk"/>
    <w:basedOn w:val="DefaultParagraphFont"/>
    <w:link w:val="Tekstmetnadruk"/>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4B7E33"/>
    <w:pPr>
      <w:keepLines/>
      <w:spacing w:after="0" w:line="259" w:lineRule="auto"/>
      <w:outlineLvl w:val="9"/>
    </w:pPr>
    <w:rPr>
      <w:b w:val="0"/>
      <w:color w:val="013A57" w:themeColor="accent1" w:themeShade="BF"/>
      <w:kern w:val="0"/>
      <w:sz w:val="32"/>
      <w:lang w:eastAsia="nl-NL"/>
    </w:rPr>
  </w:style>
  <w:style w:type="paragraph" w:styleId="TOC1">
    <w:name w:val="toc 1"/>
    <w:basedOn w:val="Normal"/>
    <w:next w:val="Normal"/>
    <w:autoRedefine/>
    <w:uiPriority w:val="39"/>
    <w:unhideWhenUsed/>
    <w:rsid w:val="004B7E33"/>
    <w:pPr>
      <w:spacing w:after="100"/>
    </w:pPr>
  </w:style>
  <w:style w:type="paragraph" w:styleId="TOC2">
    <w:name w:val="toc 2"/>
    <w:basedOn w:val="Normal"/>
    <w:next w:val="Normal"/>
    <w:autoRedefine/>
    <w:uiPriority w:val="39"/>
    <w:unhideWhenUsed/>
    <w:rsid w:val="004B7E33"/>
    <w:pPr>
      <w:spacing w:after="100"/>
      <w:ind w:left="280"/>
    </w:pPr>
  </w:style>
  <w:style w:type="character" w:styleId="Hyperlink">
    <w:name w:val="Hyperlink"/>
    <w:basedOn w:val="DefaultParagraphFont"/>
    <w:uiPriority w:val="99"/>
    <w:unhideWhenUsed/>
    <w:rsid w:val="004B7E33"/>
    <w:rPr>
      <w:color w:val="3592CF" w:themeColor="hyperlink"/>
      <w:u w:val="single"/>
    </w:rPr>
  </w:style>
  <w:style w:type="paragraph" w:styleId="ListParagraph">
    <w:name w:val="List Paragraph"/>
    <w:basedOn w:val="Normal"/>
    <w:uiPriority w:val="34"/>
    <w:qFormat/>
    <w:rsid w:val="00742D55"/>
    <w:pPr>
      <w:spacing w:after="160" w:line="259" w:lineRule="auto"/>
      <w:ind w:left="720"/>
      <w:contextualSpacing/>
    </w:pPr>
    <w:rPr>
      <w:rFonts w:eastAsiaTheme="minorHAnsi"/>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820568">
      <w:bodyDiv w:val="1"/>
      <w:marLeft w:val="0"/>
      <w:marRight w:val="0"/>
      <w:marTop w:val="0"/>
      <w:marBottom w:val="0"/>
      <w:divBdr>
        <w:top w:val="none" w:sz="0" w:space="0" w:color="auto"/>
        <w:left w:val="none" w:sz="0" w:space="0" w:color="auto"/>
        <w:bottom w:val="none" w:sz="0" w:space="0" w:color="auto"/>
        <w:right w:val="none" w:sz="0" w:space="0" w:color="auto"/>
      </w:divBdr>
    </w:div>
    <w:div w:id="1763725406">
      <w:bodyDiv w:val="1"/>
      <w:marLeft w:val="0"/>
      <w:marRight w:val="0"/>
      <w:marTop w:val="0"/>
      <w:marBottom w:val="0"/>
      <w:divBdr>
        <w:top w:val="none" w:sz="0" w:space="0" w:color="auto"/>
        <w:left w:val="none" w:sz="0" w:space="0" w:color="auto"/>
        <w:bottom w:val="none" w:sz="0" w:space="0" w:color="auto"/>
        <w:right w:val="none" w:sz="0" w:space="0" w:color="auto"/>
      </w:divBdr>
    </w:div>
    <w:div w:id="201309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2977037\AppData\Roaming\Microsoft\Sjablonen\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85BB62F034451982225FE578D34615"/>
        <w:category>
          <w:name w:val="Algemeen"/>
          <w:gallery w:val="placeholder"/>
        </w:category>
        <w:types>
          <w:type w:val="bbPlcHdr"/>
        </w:types>
        <w:behaviors>
          <w:behavior w:val="content"/>
        </w:behaviors>
        <w:guid w:val="{C807CDEE-8C71-4D25-9EC3-DB2A707E2715}"/>
      </w:docPartPr>
      <w:docPartBody>
        <w:p w:rsidR="005557B6" w:rsidRDefault="00CE2FFF">
          <w:pPr>
            <w:pStyle w:val="5B85BB62F034451982225FE578D34615"/>
          </w:pPr>
          <w:r w:rsidRPr="00D86945">
            <w:rPr>
              <w:rStyle w:val="SubtitleChar"/>
              <w:b/>
              <w:lang w:bidi="nl-NL"/>
            </w:rPr>
            <w:fldChar w:fldCharType="begin"/>
          </w:r>
          <w:r w:rsidRPr="00D86945">
            <w:rPr>
              <w:rStyle w:val="SubtitleChar"/>
              <w:lang w:bidi="nl-NL"/>
            </w:rPr>
            <w:instrText xml:space="preserve"> DATE  \@ "MMMM d"  \* MERGEFORMAT </w:instrText>
          </w:r>
          <w:r w:rsidRPr="00D86945">
            <w:rPr>
              <w:rStyle w:val="SubtitleChar"/>
              <w:b/>
              <w:lang w:bidi="nl-NL"/>
            </w:rPr>
            <w:fldChar w:fldCharType="separate"/>
          </w:r>
          <w:r>
            <w:rPr>
              <w:rStyle w:val="SubtitleChar"/>
              <w:lang w:bidi="nl-NL"/>
            </w:rPr>
            <w:t>september 7</w:t>
          </w:r>
          <w:r w:rsidRPr="00D86945">
            <w:rPr>
              <w:rStyle w:val="SubtitleChar"/>
              <w:b/>
              <w:lang w:bidi="nl-NL"/>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FF"/>
    <w:rsid w:val="000245B1"/>
    <w:rsid w:val="00157E95"/>
    <w:rsid w:val="00283DFE"/>
    <w:rsid w:val="005557B6"/>
    <w:rsid w:val="00790110"/>
    <w:rsid w:val="00C21B58"/>
    <w:rsid w:val="00CE2FFF"/>
    <w:rsid w:val="00F0399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5B85BB62F034451982225FE578D34615">
    <w:name w:val="5B85BB62F034451982225FE578D34615"/>
  </w:style>
  <w:style w:type="paragraph" w:customStyle="1" w:styleId="10EE42E6BEB04553BF8E7953284E1A22">
    <w:name w:val="10EE42E6BEB04553BF8E7953284E1A22"/>
  </w:style>
  <w:style w:type="paragraph" w:customStyle="1" w:styleId="F78333888F334A6BAD30AD277377217B">
    <w:name w:val="F78333888F334A6BAD30AD277377217B"/>
  </w:style>
  <w:style w:type="paragraph" w:customStyle="1" w:styleId="8D1581485542469688ABFFC69CBAB248">
    <w:name w:val="8D1581485542469688ABFFC69CBAB248"/>
  </w:style>
  <w:style w:type="paragraph" w:customStyle="1" w:styleId="C6BD055AEE7F41B49347830ED28707A6">
    <w:name w:val="C6BD055AEE7F41B49347830ED28707A6"/>
  </w:style>
  <w:style w:type="paragraph" w:customStyle="1" w:styleId="89F92462656944919FDCCE1BEA5D73C5">
    <w:name w:val="89F92462656944919FDCCE1BEA5D73C5"/>
  </w:style>
  <w:style w:type="paragraph" w:customStyle="1" w:styleId="8268D20380524D4CB5E236E0FF575415">
    <w:name w:val="8268D20380524D4CB5E236E0FF575415"/>
  </w:style>
  <w:style w:type="paragraph" w:customStyle="1" w:styleId="87D68E3C394F4D72842E3E158310BE22">
    <w:name w:val="87D68E3C394F4D72842E3E158310BE22"/>
  </w:style>
  <w:style w:type="paragraph" w:customStyle="1" w:styleId="4BA08EF5EFE7401B8893C024FB818FCD">
    <w:name w:val="4BA08EF5EFE7401B8893C024FB818FCD"/>
    <w:rsid w:val="00CE2FFF"/>
  </w:style>
  <w:style w:type="paragraph" w:customStyle="1" w:styleId="4D288281D4254ACFBF2DDCBB75BECA0C">
    <w:name w:val="4D288281D4254ACFBF2DDCBB75BECA0C"/>
    <w:rsid w:val="00CE2FFF"/>
  </w:style>
  <w:style w:type="paragraph" w:customStyle="1" w:styleId="4C8DB507D7784E13A932BBC33AE23B81">
    <w:name w:val="4C8DB507D7784E13A932BBC33AE23B81"/>
    <w:rsid w:val="00CE2FFF"/>
  </w:style>
  <w:style w:type="paragraph" w:customStyle="1" w:styleId="F7ECBA6628CD42F09BA9E5F5B292B766">
    <w:name w:val="F7ECBA6628CD42F09BA9E5F5B292B766"/>
    <w:rsid w:val="00CE2FFF"/>
  </w:style>
  <w:style w:type="paragraph" w:customStyle="1" w:styleId="1AD64D8864C742C3B9E64E160445E0B6">
    <w:name w:val="1AD64D8864C742C3B9E64E160445E0B6"/>
    <w:rsid w:val="00CE2FFF"/>
  </w:style>
  <w:style w:type="paragraph" w:customStyle="1" w:styleId="50EDC172446A4959BB70BC3D9E6A6DB8">
    <w:name w:val="50EDC172446A4959BB70BC3D9E6A6DB8"/>
    <w:rsid w:val="00CE2FFF"/>
  </w:style>
  <w:style w:type="paragraph" w:customStyle="1" w:styleId="80997567DF724B6DB129327E33DA10B5">
    <w:name w:val="80997567DF724B6DB129327E33DA10B5"/>
    <w:rsid w:val="00CE2FFF"/>
  </w:style>
  <w:style w:type="paragraph" w:customStyle="1" w:styleId="86BE955739AA43BAB5C078C04DF9BAD1">
    <w:name w:val="86BE955739AA43BAB5C078C04DF9BAD1"/>
    <w:rsid w:val="00CE2FFF"/>
  </w:style>
  <w:style w:type="paragraph" w:customStyle="1" w:styleId="B53C2122D62B4930AA2F0CE8F7393167">
    <w:name w:val="B53C2122D62B4930AA2F0CE8F7393167"/>
    <w:rsid w:val="00CE2FFF"/>
  </w:style>
  <w:style w:type="paragraph" w:customStyle="1" w:styleId="ED83003C95E8475189D33CB17DA195DD">
    <w:name w:val="ED83003C95E8475189D33CB17DA195DD"/>
    <w:rsid w:val="00CE2FFF"/>
  </w:style>
  <w:style w:type="paragraph" w:customStyle="1" w:styleId="091C227FA7E04535921B9AA9817AB7C3">
    <w:name w:val="091C227FA7E04535921B9AA9817AB7C3"/>
    <w:rsid w:val="00CE2FFF"/>
  </w:style>
  <w:style w:type="paragraph" w:customStyle="1" w:styleId="FBD5E320D1FB4A8BBFFF6544250E9C72">
    <w:name w:val="FBD5E320D1FB4A8BBFFF6544250E9C72"/>
    <w:rsid w:val="00CE2FFF"/>
  </w:style>
  <w:style w:type="paragraph" w:customStyle="1" w:styleId="309860DA8E454D3983A68785D4BF3C40">
    <w:name w:val="309860DA8E454D3983A68785D4BF3C40"/>
    <w:rsid w:val="00CE2FFF"/>
  </w:style>
  <w:style w:type="paragraph" w:customStyle="1" w:styleId="5BFC3A2514124EADB649E50C30D3219B">
    <w:name w:val="5BFC3A2514124EADB649E50C30D3219B"/>
    <w:rsid w:val="00CE2FFF"/>
  </w:style>
  <w:style w:type="paragraph" w:customStyle="1" w:styleId="31EA89BFDA2D40668E65A2841DB8F63F">
    <w:name w:val="31EA89BFDA2D40668E65A2841DB8F63F"/>
    <w:rsid w:val="00CE2FFF"/>
  </w:style>
  <w:style w:type="paragraph" w:customStyle="1" w:styleId="0AB68F1CC2704C13966A7407A9D5837F">
    <w:name w:val="0AB68F1CC2704C13966A7407A9D5837F"/>
    <w:rsid w:val="00CE2FFF"/>
  </w:style>
  <w:style w:type="paragraph" w:customStyle="1" w:styleId="271F7E479B16492688CB606DA09920E3">
    <w:name w:val="271F7E479B16492688CB606DA09920E3"/>
    <w:rsid w:val="00CE2FFF"/>
  </w:style>
  <w:style w:type="paragraph" w:customStyle="1" w:styleId="A002CD1F78634F5999A982EDB1C49B0F">
    <w:name w:val="A002CD1F78634F5999A982EDB1C49B0F"/>
    <w:rsid w:val="00CE2FFF"/>
  </w:style>
  <w:style w:type="paragraph" w:customStyle="1" w:styleId="683A46307BF240969597E4A993CFBACD">
    <w:name w:val="683A46307BF240969597E4A993CFBACD"/>
    <w:rsid w:val="00CE2FFF"/>
  </w:style>
  <w:style w:type="paragraph" w:customStyle="1" w:styleId="E9AC51BB503B42D5B54ADE0EC8C160DD">
    <w:name w:val="E9AC51BB503B42D5B54ADE0EC8C160DD"/>
    <w:rsid w:val="00CE2FFF"/>
  </w:style>
  <w:style w:type="paragraph" w:customStyle="1" w:styleId="E1E259E8A44B4A2A86E866BF49537212">
    <w:name w:val="E1E259E8A44B4A2A86E866BF49537212"/>
    <w:rsid w:val="00CE2FFF"/>
  </w:style>
  <w:style w:type="paragraph" w:customStyle="1" w:styleId="B39F3BCC71504268AC5D77ABCFF25D6F">
    <w:name w:val="B39F3BCC71504268AC5D77ABCFF25D6F"/>
    <w:rsid w:val="00CE2FFF"/>
  </w:style>
  <w:style w:type="paragraph" w:customStyle="1" w:styleId="11DFFBCC73D4445CA556AD48A9E8ABD1">
    <w:name w:val="11DFFBCC73D4445CA556AD48A9E8ABD1"/>
    <w:rsid w:val="00CE2FFF"/>
  </w:style>
  <w:style w:type="paragraph" w:customStyle="1" w:styleId="CB846BFC50C1476F82DD85C1AD32F1C2">
    <w:name w:val="CB846BFC50C1476F82DD85C1AD32F1C2"/>
    <w:rsid w:val="00CE2FFF"/>
  </w:style>
  <w:style w:type="paragraph" w:customStyle="1" w:styleId="A3A98B1D4BF64D16A512BEC3E30F6ADF">
    <w:name w:val="A3A98B1D4BF64D16A512BEC3E30F6ADF"/>
    <w:rsid w:val="00CE2FFF"/>
  </w:style>
  <w:style w:type="paragraph" w:customStyle="1" w:styleId="75A72AEE753A440594042ADD1CD2D0BC">
    <w:name w:val="75A72AEE753A440594042ADD1CD2D0BC"/>
    <w:rsid w:val="00CE2FFF"/>
  </w:style>
  <w:style w:type="paragraph" w:customStyle="1" w:styleId="A040D8063ACB4D9890B26CFBCE6330B0">
    <w:name w:val="A040D8063ACB4D9890B26CFBCE6330B0"/>
    <w:rsid w:val="00CE2FFF"/>
  </w:style>
  <w:style w:type="paragraph" w:customStyle="1" w:styleId="3C2FC1CD88F34621B4586779BAB51DF6">
    <w:name w:val="3C2FC1CD88F34621B4586779BAB51DF6"/>
    <w:rsid w:val="00CE2FFF"/>
  </w:style>
  <w:style w:type="paragraph" w:customStyle="1" w:styleId="C5AEB99F0C284C3F8459782721BF5AA0">
    <w:name w:val="C5AEB99F0C284C3F8459782721BF5AA0"/>
    <w:rsid w:val="00CE2F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UseLongFileNames/>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Michael Cheung
IF-AO4-T2Ha</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0737e57b-6100-47f8-9a3b-19120db4ad3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4EEF57B0104D4AB8F4454A2B4094A8" ma:contentTypeVersion="7" ma:contentTypeDescription="Create a new document." ma:contentTypeScope="" ma:versionID="d633b1f1aaacdc66643f14f98e0649d8">
  <xsd:schema xmlns:xsd="http://www.w3.org/2001/XMLSchema" xmlns:xs="http://www.w3.org/2001/XMLSchema" xmlns:p="http://schemas.microsoft.com/office/2006/metadata/properties" xmlns:ns2="0737e57b-6100-47f8-9a3b-19120db4ad3e" targetNamespace="http://schemas.microsoft.com/office/2006/metadata/properties" ma:root="true" ma:fieldsID="ddd5f4356afe22ad7616d1bf03c39265" ns2:_="">
    <xsd:import namespace="0737e57b-6100-47f8-9a3b-19120db4ad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7e57b-6100-47f8-9a3b-19120db4ad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945157-F96A-4FFD-A3CB-49D4C2495CBB}">
  <ds:schemaRefs>
    <ds:schemaRef ds:uri="http://schemas.microsoft.com/office/2006/metadata/properties"/>
    <ds:schemaRef ds:uri="http://schemas.microsoft.com/office/infopath/2007/PartnerControls"/>
    <ds:schemaRef ds:uri="0737e57b-6100-47f8-9a3b-19120db4ad3e"/>
  </ds:schemaRefs>
</ds:datastoreItem>
</file>

<file path=customXml/itemProps3.xml><?xml version="1.0" encoding="utf-8"?>
<ds:datastoreItem xmlns:ds="http://schemas.openxmlformats.org/officeDocument/2006/customXml" ds:itemID="{60F55A25-EFBE-40BF-9F86-D39FB1A5F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7e57b-6100-47f8-9a3b-19120db4a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B069BA-FC0A-46C4-A644-02A90D5547BD}">
  <ds:schemaRefs>
    <ds:schemaRef ds:uri="http://schemas.microsoft.com/sharepoint/v3/contenttype/forms"/>
  </ds:schemaRefs>
</ds:datastoreItem>
</file>

<file path=customXml/itemProps5.xml><?xml version="1.0" encoding="utf-8"?>
<ds:datastoreItem xmlns:ds="http://schemas.openxmlformats.org/officeDocument/2006/customXml" ds:itemID="{8D3FFD9F-8973-4862-9F4B-843C13C6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emplate>
  <TotalTime>20</TotalTime>
  <Pages>5</Pages>
  <Words>467</Words>
  <Characters>2662</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302977037</dc:creator>
  <cp:keywords/>
  <cp:lastModifiedBy>Michael</cp:lastModifiedBy>
  <cp:revision>13</cp:revision>
  <cp:lastPrinted>2006-08-01T17:47:00Z</cp:lastPrinted>
  <dcterms:created xsi:type="dcterms:W3CDTF">2020-10-25T21:08:00Z</dcterms:created>
  <dcterms:modified xsi:type="dcterms:W3CDTF">2020-10-26T00:47:00Z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0x0101009E4EEF57B0104D4AB8F4454A2B4094A8</vt:lpwstr>
  </property>
</Properties>
</file>