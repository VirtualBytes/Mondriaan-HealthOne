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4287B" w14:textId="0C213B32" w:rsidR="00D077E9" w:rsidRDefault="00A63327" w:rsidP="00D70D02">
      <w:r>
        <w:rPr>
          <w:noProof/>
          <w:szCs w:val="28"/>
          <w:lang w:eastAsia="nl-NL"/>
        </w:rPr>
        <w:drawing>
          <wp:anchor distT="0" distB="0" distL="114300" distR="114300" simplePos="0" relativeHeight="251658239" behindDoc="1" locked="0" layoutInCell="1" allowOverlap="1" wp14:anchorId="346D534B" wp14:editId="4F2D64C4">
            <wp:simplePos x="0" y="0"/>
            <wp:positionH relativeFrom="page">
              <wp:posOffset>4346575</wp:posOffset>
            </wp:positionH>
            <wp:positionV relativeFrom="paragraph">
              <wp:posOffset>-175260</wp:posOffset>
            </wp:positionV>
            <wp:extent cx="3139408" cy="3571875"/>
            <wp:effectExtent l="0" t="0" r="444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08"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B02A7">
        <w:rPr>
          <w:noProof/>
          <w:lang w:val="en-US" w:eastAsia="zh-CN"/>
        </w:rPr>
        <mc:AlternateContent>
          <mc:Choice Requires="wps">
            <w:drawing>
              <wp:anchor distT="0" distB="0" distL="114300" distR="114300" simplePos="0" relativeHeight="251660288" behindDoc="1" locked="0" layoutInCell="1" allowOverlap="1" wp14:anchorId="432CDCF4" wp14:editId="28321EBE">
                <wp:simplePos x="0" y="0"/>
                <wp:positionH relativeFrom="column">
                  <wp:posOffset>-203835</wp:posOffset>
                </wp:positionH>
                <wp:positionV relativeFrom="page">
                  <wp:posOffset>933450</wp:posOffset>
                </wp:positionV>
                <wp:extent cx="3938905" cy="9058275"/>
                <wp:effectExtent l="0" t="0" r="4445" b="9525"/>
                <wp:wrapNone/>
                <wp:docPr id="3" name="Rechthoek 3" descr="witte rechthoek voor tekst op de hoes"/>
                <wp:cNvGraphicFramePr/>
                <a:graphic xmlns:a="http://schemas.openxmlformats.org/drawingml/2006/main">
                  <a:graphicData uri="http://schemas.microsoft.com/office/word/2010/wordprocessingShape">
                    <wps:wsp>
                      <wps:cNvSpPr/>
                      <wps:spPr>
                        <a:xfrm>
                          <a:off x="0" y="0"/>
                          <a:ext cx="3938905" cy="9058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68CF3" id="Rechthoek 3" o:spid="_x0000_s1026" alt="witte rechthoek voor tekst op de hoes" style="position:absolute;margin-left:-16.05pt;margin-top:73.5pt;width:310.15pt;height:71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C2F87C9" w14:textId="77777777" w:rsidTr="00AB02A7">
        <w:trPr>
          <w:trHeight w:val="1894"/>
        </w:trPr>
        <w:tc>
          <w:tcPr>
            <w:tcW w:w="5580" w:type="dxa"/>
            <w:tcBorders>
              <w:top w:val="nil"/>
              <w:left w:val="nil"/>
              <w:bottom w:val="nil"/>
              <w:right w:val="nil"/>
            </w:tcBorders>
          </w:tcPr>
          <w:p w14:paraId="34D3CB6B" w14:textId="05D1C37E" w:rsidR="00D077E9" w:rsidRDefault="00D077E9" w:rsidP="00AB02A7">
            <w:r>
              <w:rPr>
                <w:noProof/>
                <w:lang w:val="en-US" w:eastAsia="zh-CN"/>
              </w:rPr>
              <mc:AlternateContent>
                <mc:Choice Requires="wps">
                  <w:drawing>
                    <wp:inline distT="0" distB="0" distL="0" distR="0" wp14:anchorId="3335184C" wp14:editId="5EC4DCB7">
                      <wp:extent cx="3528695" cy="942975"/>
                      <wp:effectExtent l="0" t="0" r="0" b="0"/>
                      <wp:docPr id="8" name="Tekstvak 8"/>
                      <wp:cNvGraphicFramePr/>
                      <a:graphic xmlns:a="http://schemas.openxmlformats.org/drawingml/2006/main">
                        <a:graphicData uri="http://schemas.microsoft.com/office/word/2010/wordprocessingShape">
                          <wps:wsp>
                            <wps:cNvSpPr txBox="1"/>
                            <wps:spPr>
                              <a:xfrm>
                                <a:off x="0" y="0"/>
                                <a:ext cx="3528695" cy="942975"/>
                              </a:xfrm>
                              <a:prstGeom prst="rect">
                                <a:avLst/>
                              </a:prstGeom>
                              <a:noFill/>
                              <a:ln w="6350">
                                <a:noFill/>
                              </a:ln>
                            </wps:spPr>
                            <wps:txbx>
                              <w:txbxContent>
                                <w:p w14:paraId="269EC3AA" w14:textId="35986982" w:rsidR="00184A1F" w:rsidRPr="00F577E6" w:rsidRDefault="00F577E6" w:rsidP="00184A1F">
                                  <w:pPr>
                                    <w:pStyle w:val="Title"/>
                                    <w:rPr>
                                      <w:sz w:val="52"/>
                                      <w:szCs w:val="44"/>
                                      <w:lang w:val="en-US" w:bidi="nl-NL"/>
                                    </w:rPr>
                                  </w:pPr>
                                  <w:bookmarkStart w:id="0" w:name="_Hlk54522427"/>
                                  <w:bookmarkStart w:id="1" w:name="_Hlk54522428"/>
                                  <w:r w:rsidRPr="00F577E6">
                                    <w:rPr>
                                      <w:sz w:val="52"/>
                                      <w:szCs w:val="44"/>
                                      <w:lang w:val="en-US" w:bidi="nl-NL"/>
                                    </w:rPr>
                                    <w:t>Functioneel ontwerp</w:t>
                                  </w:r>
                                </w:p>
                                <w:p w14:paraId="6624758C" w14:textId="52F03B07" w:rsidR="006B7A7B" w:rsidRPr="00F577E6" w:rsidRDefault="00A63327" w:rsidP="00184A1F">
                                  <w:pPr>
                                    <w:pStyle w:val="Title"/>
                                    <w:rPr>
                                      <w:sz w:val="52"/>
                                      <w:szCs w:val="44"/>
                                      <w:lang w:val="en-US" w:bidi="nl-NL"/>
                                    </w:rPr>
                                  </w:pPr>
                                  <w:r>
                                    <w:rPr>
                                      <w:sz w:val="52"/>
                                      <w:szCs w:val="44"/>
                                      <w:lang w:val="en-US" w:bidi="nl-NL"/>
                                    </w:rPr>
                                    <w:t>Health One</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335184C" id="_x0000_t202" coordsize="21600,21600" o:spt="202" path="m,l,21600r21600,l21600,xe">
                      <v:stroke joinstyle="miter"/>
                      <v:path gradientshapeok="t" o:connecttype="rect"/>
                    </v:shapetype>
                    <v:shape id="Tekstvak 8" o:spid="_x0000_s1026" type="#_x0000_t202" style="width:277.8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" filled="f" stroked="f" strokeweight=".5pt">
                      <v:textbox>
                        <w:txbxContent>
                          <w:p w14:paraId="269EC3AA" w14:textId="35986982" w:rsidR="00184A1F" w:rsidRPr="00F577E6" w:rsidRDefault="00F577E6" w:rsidP="00184A1F">
                            <w:pPr>
                              <w:pStyle w:val="Title"/>
                              <w:rPr>
                                <w:sz w:val="52"/>
                                <w:szCs w:val="44"/>
                                <w:lang w:val="en-US" w:bidi="nl-NL"/>
                              </w:rPr>
                            </w:pPr>
                            <w:bookmarkStart w:id="2" w:name="_Hlk54522427"/>
                            <w:bookmarkStart w:id="3" w:name="_Hlk54522428"/>
                            <w:r w:rsidRPr="00F577E6">
                              <w:rPr>
                                <w:sz w:val="52"/>
                                <w:szCs w:val="44"/>
                                <w:lang w:val="en-US" w:bidi="nl-NL"/>
                              </w:rPr>
                              <w:t>Functioneel ontwerp</w:t>
                            </w:r>
                          </w:p>
                          <w:p w14:paraId="6624758C" w14:textId="52F03B07" w:rsidR="006B7A7B" w:rsidRPr="00F577E6" w:rsidRDefault="00A63327" w:rsidP="00184A1F">
                            <w:pPr>
                              <w:pStyle w:val="Title"/>
                              <w:rPr>
                                <w:sz w:val="52"/>
                                <w:szCs w:val="44"/>
                                <w:lang w:val="en-US" w:bidi="nl-NL"/>
                              </w:rPr>
                            </w:pPr>
                            <w:r>
                              <w:rPr>
                                <w:sz w:val="52"/>
                                <w:szCs w:val="44"/>
                                <w:lang w:val="en-US" w:bidi="nl-NL"/>
                              </w:rPr>
                              <w:t>Health One</w:t>
                            </w:r>
                            <w:bookmarkEnd w:id="2"/>
                            <w:bookmarkEnd w:id="3"/>
                          </w:p>
                        </w:txbxContent>
                      </v:textbox>
                      <w10:anchorlock/>
                    </v:shape>
                  </w:pict>
                </mc:Fallback>
              </mc:AlternateContent>
            </w:r>
          </w:p>
        </w:tc>
      </w:tr>
      <w:tr w:rsidR="00D077E9" w14:paraId="6B3CC49A" w14:textId="77777777" w:rsidTr="00AB02A7">
        <w:trPr>
          <w:trHeight w:val="8135"/>
        </w:trPr>
        <w:tc>
          <w:tcPr>
            <w:tcW w:w="5580" w:type="dxa"/>
            <w:tcBorders>
              <w:top w:val="nil"/>
              <w:left w:val="nil"/>
              <w:bottom w:val="nil"/>
              <w:right w:val="nil"/>
            </w:tcBorders>
          </w:tcPr>
          <w:p w14:paraId="0679018A" w14:textId="1BD843B8" w:rsidR="00D077E9" w:rsidRDefault="00742D55" w:rsidP="00AB02A7">
            <w:pPr>
              <w:rPr>
                <w:noProof/>
              </w:rPr>
            </w:pPr>
            <w:r>
              <w:rPr>
                <w:noProof/>
                <w:lang w:val="en-US" w:eastAsia="zh-CN"/>
              </w:rPr>
              <mc:AlternateContent>
                <mc:Choice Requires="wps">
                  <w:drawing>
                    <wp:inline distT="0" distB="0" distL="0" distR="0" wp14:anchorId="5C8A2121" wp14:editId="77D213E7">
                      <wp:extent cx="1390918" cy="0"/>
                      <wp:effectExtent l="0" t="19050" r="19050" b="19050"/>
                      <wp:docPr id="5" name="Rechte verbindingslijn 5" descr="scheidingslijn tekst"/>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C11ECF" id="Rechte verbindingslijn 5" o:spid="_x0000_s1026" alt="scheidingslijn tekst"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" strokecolor="#082a75 [3215]" strokeweight="3pt">
                      <w10:anchorlock/>
                    </v:line>
                  </w:pict>
                </mc:Fallback>
              </mc:AlternateContent>
            </w:r>
          </w:p>
        </w:tc>
      </w:tr>
      <w:tr w:rsidR="00D077E9" w14:paraId="5B7F94AB" w14:textId="77777777" w:rsidTr="00AB02A7">
        <w:trPr>
          <w:trHeight w:val="2438"/>
        </w:trPr>
        <w:tc>
          <w:tcPr>
            <w:tcW w:w="5580" w:type="dxa"/>
            <w:tcBorders>
              <w:top w:val="nil"/>
              <w:left w:val="nil"/>
              <w:bottom w:val="nil"/>
              <w:right w:val="nil"/>
            </w:tcBorders>
          </w:tcPr>
          <w:sdt>
            <w:sdtPr>
              <w:id w:val="1080870105"/>
              <w:placeholder>
                <w:docPart w:val="5B85BB62F034451982225FE578D34615"/>
              </w:placeholder>
              <w15:appearance w15:val="hidden"/>
            </w:sdtPr>
            <w:sdtEndPr/>
            <w:sdtContent>
              <w:p w14:paraId="154F2E00" w14:textId="41FF85E7" w:rsidR="00D077E9" w:rsidRDefault="00B14C6A" w:rsidP="00AB02A7">
                <w:r>
                  <w:rPr>
                    <w:rStyle w:val="SubtitleChar"/>
                    <w:b w:val="0"/>
                    <w:lang w:bidi="nl-NL"/>
                  </w:rPr>
                  <w:fldChar w:fldCharType="begin"/>
                </w:r>
                <w:r>
                  <w:rPr>
                    <w:rStyle w:val="SubtitleChar"/>
                    <w:b w:val="0"/>
                    <w:lang w:bidi="nl-NL"/>
                  </w:rPr>
                  <w:instrText xml:space="preserve"> DATE  \@ "d MMMM"  \* MERGEFORMAT </w:instrText>
                </w:r>
                <w:r>
                  <w:rPr>
                    <w:rStyle w:val="SubtitleChar"/>
                    <w:b w:val="0"/>
                    <w:lang w:bidi="nl-NL"/>
                  </w:rPr>
                  <w:fldChar w:fldCharType="separate"/>
                </w:r>
                <w:r w:rsidR="003F5753">
                  <w:rPr>
                    <w:rStyle w:val="SubtitleChar"/>
                    <w:b w:val="0"/>
                    <w:noProof/>
                    <w:lang w:bidi="nl-NL"/>
                  </w:rPr>
                  <w:t>27 oktober</w:t>
                </w:r>
                <w:r>
                  <w:rPr>
                    <w:rStyle w:val="SubtitleChar"/>
                    <w:b w:val="0"/>
                    <w:lang w:bidi="nl-NL"/>
                  </w:rPr>
                  <w:fldChar w:fldCharType="end"/>
                </w:r>
              </w:p>
            </w:sdtContent>
          </w:sdt>
          <w:p w14:paraId="19A478C4"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562623BB" wp14:editId="10359D98">
                      <wp:extent cx="1493949" cy="0"/>
                      <wp:effectExtent l="0" t="19050" r="30480" b="19050"/>
                      <wp:docPr id="6" name="Rechte verbindingslijn 6" descr="scheidingslijn tekst"/>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9A85319" id="Rechte verbindingslijn 6" o:spid="_x0000_s1026" alt="scheidingslijn tekst"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" strokecolor="#082a75 [3215]" strokeweight="3pt">
                      <w10:anchorlock/>
                    </v:line>
                  </w:pict>
                </mc:Fallback>
              </mc:AlternateContent>
            </w:r>
          </w:p>
          <w:p w14:paraId="55B9A49C" w14:textId="77777777" w:rsidR="00D077E9" w:rsidRDefault="00D077E9" w:rsidP="00AB02A7">
            <w:pPr>
              <w:rPr>
                <w:noProof/>
                <w:sz w:val="10"/>
                <w:szCs w:val="10"/>
              </w:rPr>
            </w:pPr>
          </w:p>
          <w:p w14:paraId="4DECD15C" w14:textId="77777777" w:rsidR="00D077E9" w:rsidRDefault="00D077E9" w:rsidP="00AB02A7">
            <w:pPr>
              <w:rPr>
                <w:noProof/>
                <w:sz w:val="10"/>
                <w:szCs w:val="10"/>
              </w:rPr>
            </w:pPr>
          </w:p>
          <w:p w14:paraId="10F9F730" w14:textId="1AB13124" w:rsidR="001E6104" w:rsidRPr="00516152" w:rsidRDefault="001E6104" w:rsidP="001E6104">
            <w:pPr>
              <w:rPr>
                <w:noProof/>
                <w:sz w:val="18"/>
                <w:szCs w:val="18"/>
              </w:rPr>
            </w:pPr>
            <w:r w:rsidRPr="00516152">
              <w:rPr>
                <w:noProof/>
                <w:sz w:val="18"/>
                <w:szCs w:val="18"/>
              </w:rPr>
              <w:t xml:space="preserve">Teamnaam: </w:t>
            </w:r>
            <w:r w:rsidR="00A63327" w:rsidRPr="00516152">
              <w:rPr>
                <w:noProof/>
                <w:sz w:val="18"/>
                <w:szCs w:val="18"/>
              </w:rPr>
              <w:t>M</w:t>
            </w:r>
            <w:r w:rsidR="00D6762C">
              <w:rPr>
                <w:noProof/>
                <w:sz w:val="18"/>
                <w:szCs w:val="18"/>
              </w:rPr>
              <w:t>edTech</w:t>
            </w:r>
            <w:bookmarkStart w:id="4" w:name="_GoBack"/>
            <w:bookmarkEnd w:id="4"/>
          </w:p>
          <w:p w14:paraId="608CAD79" w14:textId="076F6F61" w:rsidR="001E6104" w:rsidRPr="00A63327" w:rsidRDefault="001E6104" w:rsidP="001E6104">
            <w:pPr>
              <w:rPr>
                <w:noProof/>
                <w:sz w:val="18"/>
                <w:szCs w:val="18"/>
              </w:rPr>
            </w:pPr>
            <w:r w:rsidRPr="00A63327">
              <w:rPr>
                <w:noProof/>
                <w:sz w:val="18"/>
                <w:szCs w:val="18"/>
              </w:rPr>
              <w:t>Team:  Michael</w:t>
            </w:r>
          </w:p>
          <w:p w14:paraId="0FE7EE46" w14:textId="77777777" w:rsidR="001E6104" w:rsidRPr="00094168" w:rsidRDefault="001E6104" w:rsidP="001E6104">
            <w:pPr>
              <w:rPr>
                <w:noProof/>
                <w:sz w:val="18"/>
                <w:szCs w:val="18"/>
              </w:rPr>
            </w:pPr>
            <w:r w:rsidRPr="00094168">
              <w:rPr>
                <w:noProof/>
                <w:sz w:val="18"/>
                <w:szCs w:val="18"/>
              </w:rPr>
              <w:t>Cohort: 2020</w:t>
            </w:r>
          </w:p>
          <w:p w14:paraId="4FACBBCF" w14:textId="1FA939CA" w:rsidR="001E6104" w:rsidRPr="00094168" w:rsidRDefault="001E6104" w:rsidP="001E6104">
            <w:pPr>
              <w:rPr>
                <w:noProof/>
                <w:sz w:val="18"/>
                <w:szCs w:val="18"/>
              </w:rPr>
            </w:pPr>
            <w:r w:rsidRPr="00094168">
              <w:rPr>
                <w:noProof/>
                <w:sz w:val="18"/>
                <w:szCs w:val="18"/>
              </w:rPr>
              <w:t xml:space="preserve">Klant: </w:t>
            </w:r>
            <w:r w:rsidR="00A63327">
              <w:rPr>
                <w:noProof/>
                <w:sz w:val="18"/>
                <w:szCs w:val="18"/>
              </w:rPr>
              <w:t>ZilverenKruis</w:t>
            </w:r>
          </w:p>
          <w:p w14:paraId="30ADDFDF" w14:textId="77777777" w:rsidR="001E6104" w:rsidRPr="00094168" w:rsidRDefault="001E6104" w:rsidP="001E6104">
            <w:pPr>
              <w:rPr>
                <w:noProof/>
                <w:sz w:val="18"/>
                <w:szCs w:val="18"/>
              </w:rPr>
            </w:pPr>
            <w:r w:rsidRPr="00094168">
              <w:rPr>
                <w:noProof/>
                <w:sz w:val="18"/>
                <w:szCs w:val="18"/>
              </w:rPr>
              <w:t>Versie: v1.0</w:t>
            </w:r>
          </w:p>
          <w:p w14:paraId="347083DD" w14:textId="5EE8CD5B" w:rsidR="00D077E9" w:rsidRPr="00D86945" w:rsidRDefault="001E6104" w:rsidP="001E6104">
            <w:pPr>
              <w:rPr>
                <w:noProof/>
                <w:sz w:val="10"/>
                <w:szCs w:val="10"/>
              </w:rPr>
            </w:pPr>
            <w:r w:rsidRPr="00094168">
              <w:rPr>
                <w:noProof/>
                <w:sz w:val="18"/>
                <w:szCs w:val="18"/>
              </w:rPr>
              <w:t xml:space="preserve">Datum: </w:t>
            </w:r>
            <w:r w:rsidR="00A63327">
              <w:rPr>
                <w:noProof/>
                <w:sz w:val="18"/>
                <w:szCs w:val="18"/>
              </w:rPr>
              <w:t>25</w:t>
            </w:r>
            <w:r w:rsidRPr="00094168">
              <w:rPr>
                <w:noProof/>
                <w:sz w:val="18"/>
                <w:szCs w:val="18"/>
              </w:rPr>
              <w:t>-9-2020</w:t>
            </w:r>
          </w:p>
        </w:tc>
      </w:tr>
    </w:tbl>
    <w:p w14:paraId="487746BA" w14:textId="2A6552AB" w:rsidR="00D077E9" w:rsidRDefault="00AB02A7">
      <w:pPr>
        <w:spacing w:after="200"/>
      </w:pPr>
      <w:r>
        <w:rPr>
          <w:noProof/>
          <w:lang w:val="en-US" w:eastAsia="zh-CN"/>
        </w:rPr>
        <mc:AlternateContent>
          <mc:Choice Requires="wps">
            <w:drawing>
              <wp:anchor distT="0" distB="0" distL="114300" distR="114300" simplePos="0" relativeHeight="251659264" behindDoc="1" locked="0" layoutInCell="1" allowOverlap="1" wp14:anchorId="3E565FEB" wp14:editId="5FC76769">
                <wp:simplePos x="0" y="0"/>
                <wp:positionH relativeFrom="column">
                  <wp:posOffset>-745490</wp:posOffset>
                </wp:positionH>
                <wp:positionV relativeFrom="page">
                  <wp:posOffset>6667500</wp:posOffset>
                </wp:positionV>
                <wp:extent cx="7760970" cy="4019550"/>
                <wp:effectExtent l="0" t="0" r="0" b="0"/>
                <wp:wrapNone/>
                <wp:docPr id="2" name="Rechthoek 2" descr="gekleurde rechthoek"/>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BB5625" id="Rechthoek 2" o:spid="_x0000_s1026" alt="gekleurde rechthoek"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" fillcolor="#34aba2 [3206]" stroked="f" strokeweight="2pt">
                <w10:wrap anchory="page"/>
              </v:rect>
            </w:pict>
          </mc:Fallback>
        </mc:AlternateContent>
      </w:r>
      <w:r w:rsidR="00D077E9">
        <w:rPr>
          <w:lang w:bidi="nl-NL"/>
        </w:rPr>
        <w:br w:type="page"/>
      </w:r>
    </w:p>
    <w:p w14:paraId="22E128E9" w14:textId="6684D4BF" w:rsidR="004B7E33" w:rsidRDefault="004B7E33" w:rsidP="00D077E9">
      <w:pPr>
        <w:pStyle w:val="Heading1"/>
        <w:rPr>
          <w:lang w:bidi="nl-NL"/>
        </w:rPr>
      </w:pPr>
      <w:bookmarkStart w:id="5" w:name="_Toc54714592"/>
      <w:r>
        <w:rPr>
          <w:lang w:bidi="nl-NL"/>
        </w:rPr>
        <w:lastRenderedPageBreak/>
        <w:t>Inhoudsopgave</w:t>
      </w:r>
      <w:bookmarkEnd w:id="5"/>
    </w:p>
    <w:sdt>
      <w:sdtPr>
        <w:rPr>
          <w:rFonts w:asciiTheme="minorHAnsi" w:eastAsiaTheme="minorEastAsia" w:hAnsiTheme="minorHAnsi" w:cstheme="minorBidi"/>
          <w:b/>
          <w:color w:val="082A75" w:themeColor="text2"/>
          <w:sz w:val="28"/>
          <w:szCs w:val="22"/>
          <w:lang w:eastAsia="en-US"/>
        </w:rPr>
        <w:id w:val="1541706521"/>
        <w:docPartObj>
          <w:docPartGallery w:val="Table of Contents"/>
          <w:docPartUnique/>
        </w:docPartObj>
      </w:sdtPr>
      <w:sdtEndPr>
        <w:rPr>
          <w:bCs/>
        </w:rPr>
      </w:sdtEndPr>
      <w:sdtContent>
        <w:p w14:paraId="32EB363B" w14:textId="77777777" w:rsidR="004B7E33" w:rsidRDefault="004B7E33">
          <w:pPr>
            <w:pStyle w:val="TOCHeading"/>
          </w:pPr>
          <w:r>
            <w:t>Inhoud</w:t>
          </w:r>
        </w:p>
        <w:p w14:paraId="5F813F67" w14:textId="38EEBD2D" w:rsidR="00A93CE5" w:rsidRDefault="004B7E33">
          <w:pPr>
            <w:pStyle w:val="TOC1"/>
            <w:tabs>
              <w:tab w:val="right" w:leader="dot" w:pos="10024"/>
            </w:tabs>
            <w:rPr>
              <w:b w:val="0"/>
              <w:noProof/>
              <w:color w:val="auto"/>
              <w:sz w:val="22"/>
              <w:lang w:val="en-150" w:eastAsia="ja-JP"/>
            </w:rPr>
          </w:pPr>
          <w:r>
            <w:fldChar w:fldCharType="begin"/>
          </w:r>
          <w:r>
            <w:instrText xml:space="preserve"> TOC \o "1-3" \h \z \u </w:instrText>
          </w:r>
          <w:r>
            <w:fldChar w:fldCharType="separate"/>
          </w:r>
          <w:hyperlink w:anchor="_Toc54714592" w:history="1">
            <w:r w:rsidR="00A93CE5" w:rsidRPr="009566B3">
              <w:rPr>
                <w:rStyle w:val="Hyperlink"/>
                <w:noProof/>
                <w:lang w:bidi="nl-NL"/>
              </w:rPr>
              <w:t>Inhoudsopgave</w:t>
            </w:r>
            <w:r w:rsidR="00A93CE5">
              <w:rPr>
                <w:noProof/>
                <w:webHidden/>
              </w:rPr>
              <w:tab/>
            </w:r>
            <w:r w:rsidR="00A93CE5">
              <w:rPr>
                <w:noProof/>
                <w:webHidden/>
              </w:rPr>
              <w:fldChar w:fldCharType="begin"/>
            </w:r>
            <w:r w:rsidR="00A93CE5">
              <w:rPr>
                <w:noProof/>
                <w:webHidden/>
              </w:rPr>
              <w:instrText xml:space="preserve"> PAGEREF _Toc54714592 \h </w:instrText>
            </w:r>
            <w:r w:rsidR="00A93CE5">
              <w:rPr>
                <w:noProof/>
                <w:webHidden/>
              </w:rPr>
            </w:r>
            <w:r w:rsidR="00A93CE5">
              <w:rPr>
                <w:noProof/>
                <w:webHidden/>
              </w:rPr>
              <w:fldChar w:fldCharType="separate"/>
            </w:r>
            <w:r w:rsidR="00A93CE5">
              <w:rPr>
                <w:noProof/>
                <w:webHidden/>
              </w:rPr>
              <w:t>2</w:t>
            </w:r>
            <w:r w:rsidR="00A93CE5">
              <w:rPr>
                <w:noProof/>
                <w:webHidden/>
              </w:rPr>
              <w:fldChar w:fldCharType="end"/>
            </w:r>
          </w:hyperlink>
        </w:p>
        <w:p w14:paraId="7C6A4115" w14:textId="6069F0B2" w:rsidR="00A93CE5" w:rsidRDefault="00A93CE5">
          <w:pPr>
            <w:pStyle w:val="TOC1"/>
            <w:tabs>
              <w:tab w:val="right" w:leader="dot" w:pos="10024"/>
            </w:tabs>
            <w:rPr>
              <w:b w:val="0"/>
              <w:noProof/>
              <w:color w:val="auto"/>
              <w:sz w:val="22"/>
              <w:lang w:val="en-150" w:eastAsia="ja-JP"/>
            </w:rPr>
          </w:pPr>
          <w:hyperlink w:anchor="_Toc54714593" w:history="1">
            <w:r w:rsidRPr="009566B3">
              <w:rPr>
                <w:rStyle w:val="Hyperlink"/>
                <w:noProof/>
              </w:rPr>
              <w:t>Userstory</w:t>
            </w:r>
            <w:r>
              <w:rPr>
                <w:noProof/>
                <w:webHidden/>
              </w:rPr>
              <w:tab/>
            </w:r>
            <w:r>
              <w:rPr>
                <w:noProof/>
                <w:webHidden/>
              </w:rPr>
              <w:fldChar w:fldCharType="begin"/>
            </w:r>
            <w:r>
              <w:rPr>
                <w:noProof/>
                <w:webHidden/>
              </w:rPr>
              <w:instrText xml:space="preserve"> PAGEREF _Toc54714593 \h </w:instrText>
            </w:r>
            <w:r>
              <w:rPr>
                <w:noProof/>
                <w:webHidden/>
              </w:rPr>
            </w:r>
            <w:r>
              <w:rPr>
                <w:noProof/>
                <w:webHidden/>
              </w:rPr>
              <w:fldChar w:fldCharType="separate"/>
            </w:r>
            <w:r>
              <w:rPr>
                <w:noProof/>
                <w:webHidden/>
              </w:rPr>
              <w:t>3</w:t>
            </w:r>
            <w:r>
              <w:rPr>
                <w:noProof/>
                <w:webHidden/>
              </w:rPr>
              <w:fldChar w:fldCharType="end"/>
            </w:r>
          </w:hyperlink>
        </w:p>
        <w:p w14:paraId="134FCDB3" w14:textId="76387A4E" w:rsidR="00A93CE5" w:rsidRDefault="00A93CE5">
          <w:pPr>
            <w:pStyle w:val="TOC1"/>
            <w:tabs>
              <w:tab w:val="right" w:leader="dot" w:pos="10024"/>
            </w:tabs>
            <w:rPr>
              <w:b w:val="0"/>
              <w:noProof/>
              <w:color w:val="auto"/>
              <w:sz w:val="22"/>
              <w:lang w:val="en-150" w:eastAsia="ja-JP"/>
            </w:rPr>
          </w:pPr>
          <w:hyperlink w:anchor="_Toc54714594" w:history="1">
            <w:r w:rsidRPr="009566B3">
              <w:rPr>
                <w:rStyle w:val="Hyperlink"/>
                <w:noProof/>
              </w:rPr>
              <w:t>Wireframe</w:t>
            </w:r>
            <w:r>
              <w:rPr>
                <w:noProof/>
                <w:webHidden/>
              </w:rPr>
              <w:tab/>
            </w:r>
            <w:r>
              <w:rPr>
                <w:noProof/>
                <w:webHidden/>
              </w:rPr>
              <w:fldChar w:fldCharType="begin"/>
            </w:r>
            <w:r>
              <w:rPr>
                <w:noProof/>
                <w:webHidden/>
              </w:rPr>
              <w:instrText xml:space="preserve"> PAGEREF _Toc54714594 \h </w:instrText>
            </w:r>
            <w:r>
              <w:rPr>
                <w:noProof/>
                <w:webHidden/>
              </w:rPr>
            </w:r>
            <w:r>
              <w:rPr>
                <w:noProof/>
                <w:webHidden/>
              </w:rPr>
              <w:fldChar w:fldCharType="separate"/>
            </w:r>
            <w:r>
              <w:rPr>
                <w:noProof/>
                <w:webHidden/>
              </w:rPr>
              <w:t>4</w:t>
            </w:r>
            <w:r>
              <w:rPr>
                <w:noProof/>
                <w:webHidden/>
              </w:rPr>
              <w:fldChar w:fldCharType="end"/>
            </w:r>
          </w:hyperlink>
        </w:p>
        <w:p w14:paraId="7793044C" w14:textId="09A1B1E9" w:rsidR="00A93CE5" w:rsidRDefault="00A93CE5">
          <w:pPr>
            <w:pStyle w:val="TOC1"/>
            <w:tabs>
              <w:tab w:val="right" w:leader="dot" w:pos="10024"/>
            </w:tabs>
            <w:rPr>
              <w:b w:val="0"/>
              <w:noProof/>
              <w:color w:val="auto"/>
              <w:sz w:val="22"/>
              <w:lang w:val="en-150" w:eastAsia="ja-JP"/>
            </w:rPr>
          </w:pPr>
          <w:hyperlink w:anchor="_Toc54714595" w:history="1">
            <w:r w:rsidRPr="009566B3">
              <w:rPr>
                <w:rStyle w:val="Hyperlink"/>
                <w:noProof/>
              </w:rPr>
              <w:t>Sitemap</w:t>
            </w:r>
            <w:r>
              <w:rPr>
                <w:noProof/>
                <w:webHidden/>
              </w:rPr>
              <w:tab/>
            </w:r>
            <w:r>
              <w:rPr>
                <w:noProof/>
                <w:webHidden/>
              </w:rPr>
              <w:fldChar w:fldCharType="begin"/>
            </w:r>
            <w:r>
              <w:rPr>
                <w:noProof/>
                <w:webHidden/>
              </w:rPr>
              <w:instrText xml:space="preserve"> PAGEREF _Toc54714595 \h </w:instrText>
            </w:r>
            <w:r>
              <w:rPr>
                <w:noProof/>
                <w:webHidden/>
              </w:rPr>
            </w:r>
            <w:r>
              <w:rPr>
                <w:noProof/>
                <w:webHidden/>
              </w:rPr>
              <w:fldChar w:fldCharType="separate"/>
            </w:r>
            <w:r>
              <w:rPr>
                <w:noProof/>
                <w:webHidden/>
              </w:rPr>
              <w:t>7</w:t>
            </w:r>
            <w:r>
              <w:rPr>
                <w:noProof/>
                <w:webHidden/>
              </w:rPr>
              <w:fldChar w:fldCharType="end"/>
            </w:r>
          </w:hyperlink>
        </w:p>
        <w:p w14:paraId="5E18C142" w14:textId="36BF048D" w:rsidR="00A93CE5" w:rsidRDefault="00A93CE5">
          <w:pPr>
            <w:pStyle w:val="TOC1"/>
            <w:tabs>
              <w:tab w:val="right" w:leader="dot" w:pos="10024"/>
            </w:tabs>
            <w:rPr>
              <w:b w:val="0"/>
              <w:noProof/>
              <w:color w:val="auto"/>
              <w:sz w:val="22"/>
              <w:lang w:val="en-150" w:eastAsia="ja-JP"/>
            </w:rPr>
          </w:pPr>
          <w:hyperlink w:anchor="_Toc54714596" w:history="1">
            <w:r w:rsidRPr="009566B3">
              <w:rPr>
                <w:rStyle w:val="Hyperlink"/>
                <w:noProof/>
              </w:rPr>
              <w:t>Mockup</w:t>
            </w:r>
            <w:r>
              <w:rPr>
                <w:noProof/>
                <w:webHidden/>
              </w:rPr>
              <w:tab/>
            </w:r>
            <w:r>
              <w:rPr>
                <w:noProof/>
                <w:webHidden/>
              </w:rPr>
              <w:fldChar w:fldCharType="begin"/>
            </w:r>
            <w:r>
              <w:rPr>
                <w:noProof/>
                <w:webHidden/>
              </w:rPr>
              <w:instrText xml:space="preserve"> PAGEREF _Toc54714596 \h </w:instrText>
            </w:r>
            <w:r>
              <w:rPr>
                <w:noProof/>
                <w:webHidden/>
              </w:rPr>
            </w:r>
            <w:r>
              <w:rPr>
                <w:noProof/>
                <w:webHidden/>
              </w:rPr>
              <w:fldChar w:fldCharType="separate"/>
            </w:r>
            <w:r>
              <w:rPr>
                <w:noProof/>
                <w:webHidden/>
              </w:rPr>
              <w:t>8</w:t>
            </w:r>
            <w:r>
              <w:rPr>
                <w:noProof/>
                <w:webHidden/>
              </w:rPr>
              <w:fldChar w:fldCharType="end"/>
            </w:r>
          </w:hyperlink>
        </w:p>
        <w:p w14:paraId="768CBE0A" w14:textId="76BADF4F" w:rsidR="004B7E33" w:rsidRDefault="004B7E33">
          <w:r>
            <w:rPr>
              <w:bCs/>
            </w:rPr>
            <w:fldChar w:fldCharType="end"/>
          </w:r>
        </w:p>
      </w:sdtContent>
    </w:sdt>
    <w:p w14:paraId="10638E75" w14:textId="77777777" w:rsidR="004B7E33" w:rsidRDefault="004B7E33" w:rsidP="00D077E9">
      <w:pPr>
        <w:pStyle w:val="Heading1"/>
        <w:rPr>
          <w:lang w:bidi="nl-NL"/>
        </w:rPr>
      </w:pPr>
    </w:p>
    <w:p w14:paraId="565CC5B1" w14:textId="77777777" w:rsidR="004B7E33" w:rsidRDefault="004B7E33">
      <w:pPr>
        <w:spacing w:after="200"/>
        <w:rPr>
          <w:rFonts w:asciiTheme="majorHAnsi" w:eastAsiaTheme="majorEastAsia" w:hAnsiTheme="majorHAnsi" w:cstheme="majorBidi"/>
          <w:color w:val="061F57" w:themeColor="text2" w:themeShade="BF"/>
          <w:kern w:val="28"/>
          <w:sz w:val="52"/>
          <w:szCs w:val="32"/>
          <w:lang w:bidi="nl-NL"/>
        </w:rPr>
      </w:pPr>
      <w:r>
        <w:rPr>
          <w:lang w:bidi="nl-NL"/>
        </w:rPr>
        <w:br w:type="page"/>
      </w:r>
    </w:p>
    <w:p w14:paraId="383FE1A0" w14:textId="35A4FB9A" w:rsidR="009B78E6" w:rsidRDefault="006B7A7B" w:rsidP="009B78E6">
      <w:pPr>
        <w:pStyle w:val="Heading1"/>
      </w:pPr>
      <w:bookmarkStart w:id="6" w:name="_Toc54714593"/>
      <w:r>
        <w:lastRenderedPageBreak/>
        <w:t>Userstory</w:t>
      </w:r>
      <w:bookmarkEnd w:id="6"/>
    </w:p>
    <w:p w14:paraId="15550D47" w14:textId="4E117C00" w:rsidR="002B0053" w:rsidRDefault="002B0053" w:rsidP="002B0053">
      <w:pPr>
        <w:pStyle w:val="Inhoud"/>
      </w:pPr>
      <w:r>
        <w:t>In dit hoofdstuk bespreken we user-stories die bedacht zijn voor dit project. User-stories geven de functies gekoppeld aan rollen aan die mogelijk moeten zijn binnen de applicatie.</w:t>
      </w:r>
    </w:p>
    <w:p w14:paraId="0FCEFC2C" w14:textId="77777777" w:rsidR="00CE0070" w:rsidRDefault="00CE0070" w:rsidP="002B0053">
      <w:pPr>
        <w:pStyle w:val="Inhoud"/>
      </w:pPr>
    </w:p>
    <w:p w14:paraId="1F9F571F" w14:textId="0C23A22E" w:rsidR="009B78E6" w:rsidRDefault="00CE0070" w:rsidP="00CE0070">
      <w:pPr>
        <w:pStyle w:val="Inhoud"/>
        <w:numPr>
          <w:ilvl w:val="0"/>
          <w:numId w:val="3"/>
        </w:numPr>
      </w:pPr>
      <w:r>
        <w:t>Apotheker</w:t>
      </w:r>
    </w:p>
    <w:p w14:paraId="5E52BF7D" w14:textId="06DC832C" w:rsidR="009B78E6" w:rsidRDefault="00CE0070" w:rsidP="00CE0070">
      <w:pPr>
        <w:pStyle w:val="Inhoud"/>
        <w:numPr>
          <w:ilvl w:val="1"/>
          <w:numId w:val="3"/>
        </w:numPr>
      </w:pPr>
      <w:r>
        <w:t>Als Apotheker wil ik Inloggen</w:t>
      </w:r>
    </w:p>
    <w:p w14:paraId="54A0D845" w14:textId="75B3C3B8" w:rsidR="00CE0070" w:rsidRDefault="00CE0070" w:rsidP="00CE0070">
      <w:pPr>
        <w:pStyle w:val="Inhoud"/>
        <w:numPr>
          <w:ilvl w:val="1"/>
          <w:numId w:val="3"/>
        </w:numPr>
      </w:pPr>
      <w:r>
        <w:t xml:space="preserve">Als Apotheker wil ik Medicijnen kunnen </w:t>
      </w:r>
      <w:r w:rsidR="008C244D" w:rsidRPr="008C244D">
        <w:t>creëren</w:t>
      </w:r>
      <w:r w:rsidR="00F2460C">
        <w:t>, lezen, updaten en deleten</w:t>
      </w:r>
    </w:p>
    <w:p w14:paraId="5D48B923" w14:textId="562A5987" w:rsidR="00F2460C" w:rsidRDefault="00CE0070" w:rsidP="00F2460C">
      <w:pPr>
        <w:pStyle w:val="Inhoud"/>
        <w:numPr>
          <w:ilvl w:val="1"/>
          <w:numId w:val="3"/>
        </w:numPr>
      </w:pPr>
      <w:r>
        <w:t>Als Apotheker wil ik</w:t>
      </w:r>
      <w:r w:rsidR="00F2460C">
        <w:t xml:space="preserve"> Medicijnen kunnen koppelen aan patienten</w:t>
      </w:r>
    </w:p>
    <w:p w14:paraId="31B96B3B" w14:textId="64849135" w:rsidR="00F2460C" w:rsidRDefault="00F2460C" w:rsidP="00F2460C">
      <w:pPr>
        <w:pStyle w:val="Inhoud"/>
        <w:numPr>
          <w:ilvl w:val="0"/>
          <w:numId w:val="3"/>
        </w:numPr>
      </w:pPr>
      <w:r>
        <w:t>Verzekeringsmedewerker</w:t>
      </w:r>
    </w:p>
    <w:p w14:paraId="4CC39B9C" w14:textId="2B6A41D7" w:rsidR="00F2460C" w:rsidRDefault="00F2460C" w:rsidP="00F2460C">
      <w:pPr>
        <w:pStyle w:val="Inhoud"/>
        <w:numPr>
          <w:ilvl w:val="1"/>
          <w:numId w:val="3"/>
        </w:numPr>
      </w:pPr>
      <w:r>
        <w:t>Als verzekeringsmedewerker wil ik alles kunnen wat een apotheker kan</w:t>
      </w:r>
    </w:p>
    <w:p w14:paraId="42880BFF" w14:textId="51DD7413" w:rsidR="00F2460C" w:rsidRDefault="00F2460C" w:rsidP="00F2460C">
      <w:pPr>
        <w:pStyle w:val="Inhoud"/>
        <w:numPr>
          <w:ilvl w:val="1"/>
          <w:numId w:val="3"/>
        </w:numPr>
      </w:pPr>
      <w:r>
        <w:t>Als verzekeringsmedewerker</w:t>
      </w:r>
      <w:r>
        <w:t xml:space="preserve"> </w:t>
      </w:r>
      <w:r w:rsidR="008C244D">
        <w:t xml:space="preserve">wil patienten kunnen </w:t>
      </w:r>
      <w:r w:rsidR="008C244D" w:rsidRPr="008C244D">
        <w:t>creëren</w:t>
      </w:r>
      <w:r w:rsidR="008C244D">
        <w:t>, uitlezen, updaten en deleten</w:t>
      </w:r>
    </w:p>
    <w:p w14:paraId="68926A18" w14:textId="3BE31A89" w:rsidR="008C244D" w:rsidRDefault="008C244D" w:rsidP="00F2460C">
      <w:pPr>
        <w:pStyle w:val="Inhoud"/>
        <w:numPr>
          <w:ilvl w:val="1"/>
          <w:numId w:val="3"/>
        </w:numPr>
      </w:pPr>
      <w:r>
        <w:t xml:space="preserve">Als verzekeringsmedewerker wil ik Apotheken kunnen </w:t>
      </w:r>
      <w:r w:rsidRPr="008C244D">
        <w:t>creëren</w:t>
      </w:r>
      <w:r>
        <w:t>, uitlezen updaten en deleten.</w:t>
      </w:r>
    </w:p>
    <w:p w14:paraId="127DCD3E" w14:textId="57559FB9" w:rsidR="008C244D" w:rsidRDefault="008C244D" w:rsidP="00F2460C">
      <w:pPr>
        <w:pStyle w:val="Inhoud"/>
        <w:numPr>
          <w:ilvl w:val="1"/>
          <w:numId w:val="3"/>
        </w:numPr>
      </w:pPr>
      <w:r>
        <w:t>Als verzekeringsmedewerker wil ik Artsen</w:t>
      </w:r>
      <w:r>
        <w:t xml:space="preserve"> kunnen </w:t>
      </w:r>
      <w:r w:rsidRPr="008C244D">
        <w:t>creëren</w:t>
      </w:r>
      <w:r>
        <w:t>, uitlezen updaten en deleten.</w:t>
      </w:r>
    </w:p>
    <w:p w14:paraId="0721140A" w14:textId="176C66E6" w:rsidR="008C244D" w:rsidRDefault="008C244D" w:rsidP="008C244D">
      <w:pPr>
        <w:pStyle w:val="Inhoud"/>
        <w:numPr>
          <w:ilvl w:val="0"/>
          <w:numId w:val="3"/>
        </w:numPr>
      </w:pPr>
      <w:r>
        <w:t>Arts</w:t>
      </w:r>
    </w:p>
    <w:p w14:paraId="34B43E93" w14:textId="6CE5F1EB" w:rsidR="008C244D" w:rsidRDefault="008C244D" w:rsidP="008C244D">
      <w:pPr>
        <w:pStyle w:val="Inhoud"/>
        <w:numPr>
          <w:ilvl w:val="1"/>
          <w:numId w:val="3"/>
        </w:numPr>
      </w:pPr>
      <w:r>
        <w:t>Als Arts wil ik geschiedenis kunnen zien van uitschrijvingen</w:t>
      </w:r>
    </w:p>
    <w:p w14:paraId="4C7EC1A7" w14:textId="4F67DB36" w:rsidR="0089557A" w:rsidRDefault="0089557A" w:rsidP="008C244D">
      <w:pPr>
        <w:pStyle w:val="Inhoud"/>
        <w:numPr>
          <w:ilvl w:val="1"/>
          <w:numId w:val="3"/>
        </w:numPr>
      </w:pPr>
      <w:r>
        <w:t>Als Arts wil ik medicijnen kunnen uitschrijven</w:t>
      </w:r>
    </w:p>
    <w:p w14:paraId="75DF3A26" w14:textId="16631FEB" w:rsidR="0089557A" w:rsidRDefault="0089557A" w:rsidP="0089557A">
      <w:pPr>
        <w:pStyle w:val="Inhoud"/>
        <w:numPr>
          <w:ilvl w:val="1"/>
          <w:numId w:val="3"/>
        </w:numPr>
      </w:pPr>
      <w:r>
        <w:t>Als Arts wil ik informatie van de patient kunnen inzien</w:t>
      </w:r>
    </w:p>
    <w:p w14:paraId="5C103621" w14:textId="36C59A6C" w:rsidR="0070075F" w:rsidRDefault="0070075F" w:rsidP="0070075F">
      <w:pPr>
        <w:pStyle w:val="Heading1"/>
        <w:pageBreakBefore/>
      </w:pPr>
      <w:bookmarkStart w:id="7" w:name="_Toc54714594"/>
      <w:r>
        <w:lastRenderedPageBreak/>
        <w:t>Wireframe</w:t>
      </w:r>
      <w:bookmarkEnd w:id="7"/>
    </w:p>
    <w:p w14:paraId="6692B9DE" w14:textId="22FBCF69" w:rsidR="0070075F" w:rsidRDefault="002B0053" w:rsidP="0070075F">
      <w:pPr>
        <w:pStyle w:val="Inhoud"/>
      </w:pPr>
      <w:r w:rsidRPr="002B0053">
        <w:t xml:space="preserve">In dit hoofdstuk behandelen wij de wireframes. De wireframes geven een grove schets weer van hoe de applicatie eruit komt te zien. Hierin worden de kernelementen geplaatst zodat de features van de applicatie weergegeven worden. </w:t>
      </w:r>
    </w:p>
    <w:p w14:paraId="24FCE68F" w14:textId="40D70294" w:rsidR="00273054" w:rsidRDefault="003C336C" w:rsidP="0070075F">
      <w:pPr>
        <w:pStyle w:val="Inhoud"/>
      </w:pPr>
      <w:r w:rsidRPr="003C336C">
        <w:drawing>
          <wp:inline distT="0" distB="0" distL="0" distR="0" wp14:anchorId="138ABDC9" wp14:editId="1F56D36D">
            <wp:extent cx="6371590" cy="3784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1590" cy="3784600"/>
                    </a:xfrm>
                    <a:prstGeom prst="rect">
                      <a:avLst/>
                    </a:prstGeom>
                  </pic:spPr>
                </pic:pic>
              </a:graphicData>
            </a:graphic>
          </wp:inline>
        </w:drawing>
      </w:r>
      <w:r w:rsidRPr="003C336C">
        <w:drawing>
          <wp:inline distT="0" distB="0" distL="0" distR="0" wp14:anchorId="749FE18B" wp14:editId="144DAA13">
            <wp:extent cx="6371590" cy="3961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1590" cy="3961765"/>
                    </a:xfrm>
                    <a:prstGeom prst="rect">
                      <a:avLst/>
                    </a:prstGeom>
                  </pic:spPr>
                </pic:pic>
              </a:graphicData>
            </a:graphic>
          </wp:inline>
        </w:drawing>
      </w:r>
    </w:p>
    <w:p w14:paraId="029484B9" w14:textId="028268AF" w:rsidR="003C336C" w:rsidRDefault="003C336C" w:rsidP="0070075F">
      <w:pPr>
        <w:pStyle w:val="Inhoud"/>
      </w:pPr>
      <w:r w:rsidRPr="003C336C">
        <w:lastRenderedPageBreak/>
        <w:drawing>
          <wp:inline distT="0" distB="0" distL="0" distR="0" wp14:anchorId="3CB41947" wp14:editId="1DA9D21D">
            <wp:extent cx="637159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1590" cy="4000500"/>
                    </a:xfrm>
                    <a:prstGeom prst="rect">
                      <a:avLst/>
                    </a:prstGeom>
                  </pic:spPr>
                </pic:pic>
              </a:graphicData>
            </a:graphic>
          </wp:inline>
        </w:drawing>
      </w:r>
    </w:p>
    <w:p w14:paraId="5FF6A384" w14:textId="6C520E6B" w:rsidR="003C336C" w:rsidRDefault="003C336C" w:rsidP="0070075F">
      <w:pPr>
        <w:pStyle w:val="Inhoud"/>
      </w:pPr>
      <w:r w:rsidRPr="003C336C">
        <w:drawing>
          <wp:inline distT="0" distB="0" distL="0" distR="0" wp14:anchorId="4AFB3A4A" wp14:editId="69DD5D52">
            <wp:extent cx="6371590" cy="3993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1590" cy="3993515"/>
                    </a:xfrm>
                    <a:prstGeom prst="rect">
                      <a:avLst/>
                    </a:prstGeom>
                  </pic:spPr>
                </pic:pic>
              </a:graphicData>
            </a:graphic>
          </wp:inline>
        </w:drawing>
      </w:r>
    </w:p>
    <w:p w14:paraId="6D1D72ED" w14:textId="0CF5759D" w:rsidR="003C336C" w:rsidRDefault="003C336C" w:rsidP="0070075F">
      <w:pPr>
        <w:pStyle w:val="Inhoud"/>
      </w:pPr>
      <w:r w:rsidRPr="003C336C">
        <w:lastRenderedPageBreak/>
        <w:drawing>
          <wp:inline distT="0" distB="0" distL="0" distR="0" wp14:anchorId="3FADCE3E" wp14:editId="768E6BE5">
            <wp:extent cx="6371590" cy="40138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1590" cy="4013835"/>
                    </a:xfrm>
                    <a:prstGeom prst="rect">
                      <a:avLst/>
                    </a:prstGeom>
                  </pic:spPr>
                </pic:pic>
              </a:graphicData>
            </a:graphic>
          </wp:inline>
        </w:drawing>
      </w:r>
      <w:r w:rsidRPr="003C336C">
        <w:drawing>
          <wp:inline distT="0" distB="0" distL="0" distR="0" wp14:anchorId="41DD2DA5" wp14:editId="5B03B247">
            <wp:extent cx="6353483" cy="400621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84"/>
                    <a:stretch/>
                  </pic:blipFill>
                  <pic:spPr bwMode="auto">
                    <a:xfrm>
                      <a:off x="0" y="0"/>
                      <a:ext cx="6353483" cy="4006215"/>
                    </a:xfrm>
                    <a:prstGeom prst="rect">
                      <a:avLst/>
                    </a:prstGeom>
                    <a:ln>
                      <a:noFill/>
                    </a:ln>
                    <a:extLst>
                      <a:ext uri="{53640926-AAD7-44D8-BBD7-CCE9431645EC}">
                        <a14:shadowObscured xmlns:a14="http://schemas.microsoft.com/office/drawing/2010/main"/>
                      </a:ext>
                    </a:extLst>
                  </pic:spPr>
                </pic:pic>
              </a:graphicData>
            </a:graphic>
          </wp:inline>
        </w:drawing>
      </w:r>
    </w:p>
    <w:p w14:paraId="230013D6" w14:textId="6623FFE5" w:rsidR="003C336C" w:rsidRPr="003F5753" w:rsidRDefault="003C336C" w:rsidP="0070075F">
      <w:pPr>
        <w:pStyle w:val="Inhoud"/>
      </w:pPr>
      <w:r w:rsidRPr="003C336C">
        <w:lastRenderedPageBreak/>
        <w:drawing>
          <wp:inline distT="0" distB="0" distL="0" distR="0" wp14:anchorId="5A4C41C8" wp14:editId="1BF395C4">
            <wp:extent cx="6371590" cy="3876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1590" cy="3876675"/>
                    </a:xfrm>
                    <a:prstGeom prst="rect">
                      <a:avLst/>
                    </a:prstGeom>
                  </pic:spPr>
                </pic:pic>
              </a:graphicData>
            </a:graphic>
          </wp:inline>
        </w:drawing>
      </w:r>
    </w:p>
    <w:p w14:paraId="0E2D1511" w14:textId="77777777" w:rsidR="00A93CE5" w:rsidRDefault="00A93CE5" w:rsidP="00A93CE5">
      <w:pPr>
        <w:pStyle w:val="Heading1"/>
      </w:pPr>
    </w:p>
    <w:p w14:paraId="4FA519AB" w14:textId="70EEA496" w:rsidR="00273054" w:rsidRDefault="00A93CE5" w:rsidP="00A93CE5">
      <w:pPr>
        <w:pStyle w:val="Heading1"/>
      </w:pPr>
      <w:bookmarkStart w:id="8" w:name="_Toc54714595"/>
      <w:r w:rsidRPr="00A93CE5">
        <w:rPr>
          <w:lang w:val="en-US"/>
        </w:rPr>
        <w:drawing>
          <wp:anchor distT="0" distB="0" distL="114300" distR="114300" simplePos="0" relativeHeight="251661312" behindDoc="0" locked="0" layoutInCell="1" allowOverlap="1" wp14:anchorId="58696E7F" wp14:editId="115AB9B0">
            <wp:simplePos x="0" y="0"/>
            <wp:positionH relativeFrom="margin">
              <wp:posOffset>-518161</wp:posOffset>
            </wp:positionH>
            <wp:positionV relativeFrom="paragraph">
              <wp:posOffset>491490</wp:posOffset>
            </wp:positionV>
            <wp:extent cx="7410127" cy="2428875"/>
            <wp:effectExtent l="0" t="0" r="63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417" r="4514"/>
                    <a:stretch/>
                  </pic:blipFill>
                  <pic:spPr bwMode="auto">
                    <a:xfrm>
                      <a:off x="0" y="0"/>
                      <a:ext cx="7418352" cy="24315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3054">
        <w:t>Sitemap</w:t>
      </w:r>
      <w:bookmarkEnd w:id="8"/>
    </w:p>
    <w:p w14:paraId="6487FA95" w14:textId="075F91F9" w:rsidR="00273054" w:rsidRPr="003C336C" w:rsidRDefault="00273054" w:rsidP="0070075F">
      <w:pPr>
        <w:pStyle w:val="Inhoud"/>
        <w:rPr>
          <w:lang w:val="en-US"/>
        </w:rPr>
      </w:pPr>
    </w:p>
    <w:p w14:paraId="091DE53B" w14:textId="76113E88" w:rsidR="00273054" w:rsidRDefault="00273054" w:rsidP="00273054">
      <w:pPr>
        <w:pStyle w:val="Heading1"/>
        <w:pageBreakBefore/>
      </w:pPr>
      <w:bookmarkStart w:id="9" w:name="_Toc54714596"/>
      <w:r>
        <w:lastRenderedPageBreak/>
        <w:t>Mockup</w:t>
      </w:r>
      <w:bookmarkEnd w:id="9"/>
    </w:p>
    <w:p w14:paraId="5AEFBBC2" w14:textId="77777777" w:rsidR="00273054" w:rsidRDefault="00273054" w:rsidP="00273054">
      <w:pPr>
        <w:pStyle w:val="Inhoud"/>
      </w:pPr>
      <w:r w:rsidRPr="002B0053">
        <w:t xml:space="preserve">In dit hoofdstuk behandelen wij de wireframes. De wireframes geven een grove schets weer van hoe de applicatie eruit komt te zien. Hierin worden de kernelementen geplaatst zodat de features van de applicatie weergegeven worden. </w:t>
      </w:r>
    </w:p>
    <w:p w14:paraId="5AAF10A1" w14:textId="2EE98341" w:rsidR="00273054" w:rsidRPr="00D70D02" w:rsidRDefault="00A93CE5" w:rsidP="0070075F">
      <w:pPr>
        <w:pStyle w:val="Inhoud"/>
      </w:pPr>
      <w:r w:rsidRPr="00A93CE5">
        <w:drawing>
          <wp:inline distT="0" distB="0" distL="0" distR="0" wp14:anchorId="4F5D31AC" wp14:editId="6E9C1444">
            <wp:extent cx="6371590" cy="3583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1590" cy="3583940"/>
                    </a:xfrm>
                    <a:prstGeom prst="rect">
                      <a:avLst/>
                    </a:prstGeom>
                  </pic:spPr>
                </pic:pic>
              </a:graphicData>
            </a:graphic>
          </wp:inline>
        </w:drawing>
      </w:r>
    </w:p>
    <w:sectPr w:rsidR="00273054" w:rsidRPr="00D70D02" w:rsidSect="00AB02A7">
      <w:headerReference w:type="default" r:id="rId22"/>
      <w:footerReference w:type="default" r:id="rId23"/>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8B2EE" w14:textId="77777777" w:rsidR="00832F81" w:rsidRDefault="00832F81">
      <w:r>
        <w:separator/>
      </w:r>
    </w:p>
    <w:p w14:paraId="38E54022" w14:textId="77777777" w:rsidR="00832F81" w:rsidRDefault="00832F81"/>
  </w:endnote>
  <w:endnote w:type="continuationSeparator" w:id="0">
    <w:p w14:paraId="46DE324F" w14:textId="77777777" w:rsidR="00832F81" w:rsidRDefault="00832F81">
      <w:r>
        <w:continuationSeparator/>
      </w:r>
    </w:p>
    <w:p w14:paraId="553CDB5D" w14:textId="77777777" w:rsidR="00832F81" w:rsidRDefault="00832F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194395"/>
      <w:docPartObj>
        <w:docPartGallery w:val="Page Numbers (Bottom of Page)"/>
        <w:docPartUnique/>
      </w:docPartObj>
    </w:sdtPr>
    <w:sdtEndPr>
      <w:rPr>
        <w:noProof/>
      </w:rPr>
    </w:sdtEndPr>
    <w:sdtContent>
      <w:p w14:paraId="14A6FCC5" w14:textId="77777777" w:rsidR="00DF027C" w:rsidRDefault="00DF027C">
        <w:pPr>
          <w:pStyle w:val="Footer"/>
          <w:jc w:val="center"/>
        </w:pPr>
        <w:r>
          <w:rPr>
            <w:lang w:bidi="nl-NL"/>
          </w:rPr>
          <w:fldChar w:fldCharType="begin"/>
        </w:r>
        <w:r>
          <w:rPr>
            <w:lang w:bidi="nl-NL"/>
          </w:rPr>
          <w:instrText xml:space="preserve"> PAGE   \* MERGEFORMAT </w:instrText>
        </w:r>
        <w:r>
          <w:rPr>
            <w:lang w:bidi="nl-NL"/>
          </w:rPr>
          <w:fldChar w:fldCharType="separate"/>
        </w:r>
        <w:r w:rsidR="00111ABD">
          <w:rPr>
            <w:noProof/>
            <w:lang w:bidi="nl-NL"/>
          </w:rPr>
          <w:t>2</w:t>
        </w:r>
        <w:r>
          <w:rPr>
            <w:noProof/>
            <w:lang w:bidi="nl-NL"/>
          </w:rPr>
          <w:fldChar w:fldCharType="end"/>
        </w:r>
      </w:p>
    </w:sdtContent>
  </w:sdt>
  <w:p w14:paraId="653BDD8B" w14:textId="77777777" w:rsidR="00DF027C" w:rsidRDefault="00DF027C" w:rsidP="00B14C6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E389E" w14:textId="77777777" w:rsidR="00832F81" w:rsidRDefault="00832F81">
      <w:r>
        <w:separator/>
      </w:r>
    </w:p>
    <w:p w14:paraId="3B0ECD41" w14:textId="77777777" w:rsidR="00832F81" w:rsidRDefault="00832F81"/>
  </w:footnote>
  <w:footnote w:type="continuationSeparator" w:id="0">
    <w:p w14:paraId="0CD19703" w14:textId="77777777" w:rsidR="00832F81" w:rsidRDefault="00832F81">
      <w:r>
        <w:continuationSeparator/>
      </w:r>
    </w:p>
    <w:p w14:paraId="5F9B0F20" w14:textId="77777777" w:rsidR="00832F81" w:rsidRDefault="00832F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3919FE16" w14:textId="77777777" w:rsidTr="00360494">
      <w:trPr>
        <w:trHeight w:val="978"/>
      </w:trPr>
      <w:tc>
        <w:tcPr>
          <w:tcW w:w="10035" w:type="dxa"/>
          <w:tcBorders>
            <w:top w:val="nil"/>
            <w:left w:val="nil"/>
            <w:bottom w:val="single" w:sz="36" w:space="0" w:color="34ABA2" w:themeColor="accent3"/>
            <w:right w:val="nil"/>
          </w:tcBorders>
        </w:tcPr>
        <w:p w14:paraId="091D0373" w14:textId="77777777" w:rsidR="00D077E9" w:rsidRDefault="00D077E9">
          <w:pPr>
            <w:pStyle w:val="Header"/>
          </w:pPr>
        </w:p>
      </w:tc>
    </w:tr>
  </w:tbl>
  <w:p w14:paraId="35356B62"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D627C"/>
    <w:multiLevelType w:val="hybridMultilevel"/>
    <w:tmpl w:val="47A298A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413D74EA"/>
    <w:multiLevelType w:val="hybridMultilevel"/>
    <w:tmpl w:val="11D0C71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33"/>
    <w:rsid w:val="00006BBD"/>
    <w:rsid w:val="0002482E"/>
    <w:rsid w:val="00050324"/>
    <w:rsid w:val="000A0150"/>
    <w:rsid w:val="000E63C9"/>
    <w:rsid w:val="000F0552"/>
    <w:rsid w:val="00111ABD"/>
    <w:rsid w:val="00130E9D"/>
    <w:rsid w:val="00150A6D"/>
    <w:rsid w:val="0017292B"/>
    <w:rsid w:val="00184A1F"/>
    <w:rsid w:val="00185B35"/>
    <w:rsid w:val="001D7B12"/>
    <w:rsid w:val="001E6104"/>
    <w:rsid w:val="001F2BC8"/>
    <w:rsid w:val="001F5F6B"/>
    <w:rsid w:val="00220B03"/>
    <w:rsid w:val="00243EBC"/>
    <w:rsid w:val="00246A35"/>
    <w:rsid w:val="00273054"/>
    <w:rsid w:val="00284348"/>
    <w:rsid w:val="002B0053"/>
    <w:rsid w:val="002B0A24"/>
    <w:rsid w:val="002F51F5"/>
    <w:rsid w:val="00312137"/>
    <w:rsid w:val="00330359"/>
    <w:rsid w:val="0033762F"/>
    <w:rsid w:val="00360494"/>
    <w:rsid w:val="00362AAE"/>
    <w:rsid w:val="0036376C"/>
    <w:rsid w:val="00366C7E"/>
    <w:rsid w:val="00384EA3"/>
    <w:rsid w:val="003A39A1"/>
    <w:rsid w:val="003A5BAD"/>
    <w:rsid w:val="003C2191"/>
    <w:rsid w:val="003C336C"/>
    <w:rsid w:val="003D3863"/>
    <w:rsid w:val="003F5753"/>
    <w:rsid w:val="004110DE"/>
    <w:rsid w:val="0044085A"/>
    <w:rsid w:val="0049616D"/>
    <w:rsid w:val="004B21A5"/>
    <w:rsid w:val="004B7E33"/>
    <w:rsid w:val="005037F0"/>
    <w:rsid w:val="00516152"/>
    <w:rsid w:val="00516A86"/>
    <w:rsid w:val="005275F6"/>
    <w:rsid w:val="00547AE8"/>
    <w:rsid w:val="00551E38"/>
    <w:rsid w:val="00572102"/>
    <w:rsid w:val="005C5736"/>
    <w:rsid w:val="005F1BB0"/>
    <w:rsid w:val="00656C4D"/>
    <w:rsid w:val="006B7A7B"/>
    <w:rsid w:val="006E5716"/>
    <w:rsid w:val="0070075F"/>
    <w:rsid w:val="007302B3"/>
    <w:rsid w:val="00730733"/>
    <w:rsid w:val="00730E3A"/>
    <w:rsid w:val="007354BA"/>
    <w:rsid w:val="00736AAF"/>
    <w:rsid w:val="00742D55"/>
    <w:rsid w:val="00765B2A"/>
    <w:rsid w:val="00783A34"/>
    <w:rsid w:val="007B418C"/>
    <w:rsid w:val="007C6B52"/>
    <w:rsid w:val="007D16C5"/>
    <w:rsid w:val="00832F81"/>
    <w:rsid w:val="00847D58"/>
    <w:rsid w:val="00862FE4"/>
    <w:rsid w:val="0086389A"/>
    <w:rsid w:val="0087605E"/>
    <w:rsid w:val="0089557A"/>
    <w:rsid w:val="008B056F"/>
    <w:rsid w:val="008B1FEE"/>
    <w:rsid w:val="008C244D"/>
    <w:rsid w:val="0090262A"/>
    <w:rsid w:val="00903C32"/>
    <w:rsid w:val="00907CAC"/>
    <w:rsid w:val="00916B16"/>
    <w:rsid w:val="009173B9"/>
    <w:rsid w:val="00921351"/>
    <w:rsid w:val="0093335D"/>
    <w:rsid w:val="0093613E"/>
    <w:rsid w:val="00943026"/>
    <w:rsid w:val="00966B81"/>
    <w:rsid w:val="009A7E53"/>
    <w:rsid w:val="009B077D"/>
    <w:rsid w:val="009B78E6"/>
    <w:rsid w:val="009C7720"/>
    <w:rsid w:val="009F3B94"/>
    <w:rsid w:val="00A23AFA"/>
    <w:rsid w:val="00A31B3E"/>
    <w:rsid w:val="00A532F3"/>
    <w:rsid w:val="00A63327"/>
    <w:rsid w:val="00A84096"/>
    <w:rsid w:val="00A8489E"/>
    <w:rsid w:val="00A93CE5"/>
    <w:rsid w:val="00AB02A7"/>
    <w:rsid w:val="00AC29F3"/>
    <w:rsid w:val="00B14C6A"/>
    <w:rsid w:val="00B231E5"/>
    <w:rsid w:val="00B66433"/>
    <w:rsid w:val="00B67B42"/>
    <w:rsid w:val="00B80C2F"/>
    <w:rsid w:val="00B93BDB"/>
    <w:rsid w:val="00C02B87"/>
    <w:rsid w:val="00C4086D"/>
    <w:rsid w:val="00CA1896"/>
    <w:rsid w:val="00CB5B28"/>
    <w:rsid w:val="00CE0070"/>
    <w:rsid w:val="00CF5371"/>
    <w:rsid w:val="00D0323A"/>
    <w:rsid w:val="00D05251"/>
    <w:rsid w:val="00D0559F"/>
    <w:rsid w:val="00D077E9"/>
    <w:rsid w:val="00D21060"/>
    <w:rsid w:val="00D3272D"/>
    <w:rsid w:val="00D35198"/>
    <w:rsid w:val="00D42CB7"/>
    <w:rsid w:val="00D5413D"/>
    <w:rsid w:val="00D570A9"/>
    <w:rsid w:val="00D6762C"/>
    <w:rsid w:val="00D70D02"/>
    <w:rsid w:val="00D75819"/>
    <w:rsid w:val="00D770C7"/>
    <w:rsid w:val="00D8238A"/>
    <w:rsid w:val="00D86945"/>
    <w:rsid w:val="00D90290"/>
    <w:rsid w:val="00DD1333"/>
    <w:rsid w:val="00DD152F"/>
    <w:rsid w:val="00DE213F"/>
    <w:rsid w:val="00DF027C"/>
    <w:rsid w:val="00E00A32"/>
    <w:rsid w:val="00E20DBA"/>
    <w:rsid w:val="00E22ACD"/>
    <w:rsid w:val="00E620B0"/>
    <w:rsid w:val="00E81B40"/>
    <w:rsid w:val="00E94877"/>
    <w:rsid w:val="00EF555B"/>
    <w:rsid w:val="00F027BB"/>
    <w:rsid w:val="00F11DCF"/>
    <w:rsid w:val="00F162EA"/>
    <w:rsid w:val="00F2460C"/>
    <w:rsid w:val="00F42B20"/>
    <w:rsid w:val="00F52D27"/>
    <w:rsid w:val="00F57384"/>
    <w:rsid w:val="00F577E6"/>
    <w:rsid w:val="00F83527"/>
    <w:rsid w:val="00FD583F"/>
    <w:rsid w:val="00FD7488"/>
    <w:rsid w:val="00FF16B4"/>
    <w:rsid w:val="00FF53CE"/>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5EA1F"/>
  <w15:docId w15:val="{CFEE2349-1DAD-44C0-984D-B19FCA01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am">
    <w:name w:val="Naam"/>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Inhoud">
    <w:name w:val="Inhoud"/>
    <w:basedOn w:val="Normal"/>
    <w:link w:val="Tekensvoorinhoud"/>
    <w:qFormat/>
    <w:rsid w:val="00DF027C"/>
    <w:rPr>
      <w:b w:val="0"/>
    </w:rPr>
  </w:style>
  <w:style w:type="paragraph" w:customStyle="1" w:styleId="Tekstmetnadruk">
    <w:name w:val="Tekst met nadruk"/>
    <w:basedOn w:val="Normal"/>
    <w:link w:val="Tekensvoortekstmetnadruk"/>
    <w:qFormat/>
    <w:rsid w:val="00DF027C"/>
  </w:style>
  <w:style w:type="character" w:customStyle="1" w:styleId="Tekensvoorinhoud">
    <w:name w:val="Tekens voor inhoud"/>
    <w:basedOn w:val="DefaultParagraphFont"/>
    <w:link w:val="Inhoud"/>
    <w:rsid w:val="00DF027C"/>
    <w:rPr>
      <w:rFonts w:eastAsiaTheme="minorEastAsia"/>
      <w:color w:val="082A75" w:themeColor="text2"/>
      <w:sz w:val="28"/>
      <w:szCs w:val="22"/>
    </w:rPr>
  </w:style>
  <w:style w:type="character" w:customStyle="1" w:styleId="Tekensvoortekstmetnadruk">
    <w:name w:val="Tekens voor tekst met nadruk"/>
    <w:basedOn w:val="DefaultParagraphFont"/>
    <w:link w:val="Tekstmetnadruk"/>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4B7E33"/>
    <w:pPr>
      <w:keepLines/>
      <w:spacing w:after="0" w:line="259" w:lineRule="auto"/>
      <w:outlineLvl w:val="9"/>
    </w:pPr>
    <w:rPr>
      <w:b w:val="0"/>
      <w:color w:val="013A57" w:themeColor="accent1" w:themeShade="BF"/>
      <w:kern w:val="0"/>
      <w:sz w:val="32"/>
      <w:lang w:eastAsia="nl-NL"/>
    </w:rPr>
  </w:style>
  <w:style w:type="paragraph" w:styleId="TOC1">
    <w:name w:val="toc 1"/>
    <w:basedOn w:val="Normal"/>
    <w:next w:val="Normal"/>
    <w:autoRedefine/>
    <w:uiPriority w:val="39"/>
    <w:unhideWhenUsed/>
    <w:rsid w:val="004B7E33"/>
    <w:pPr>
      <w:spacing w:after="100"/>
    </w:pPr>
  </w:style>
  <w:style w:type="paragraph" w:styleId="TOC2">
    <w:name w:val="toc 2"/>
    <w:basedOn w:val="Normal"/>
    <w:next w:val="Normal"/>
    <w:autoRedefine/>
    <w:uiPriority w:val="39"/>
    <w:unhideWhenUsed/>
    <w:rsid w:val="004B7E33"/>
    <w:pPr>
      <w:spacing w:after="100"/>
      <w:ind w:left="280"/>
    </w:pPr>
  </w:style>
  <w:style w:type="character" w:styleId="Hyperlink">
    <w:name w:val="Hyperlink"/>
    <w:basedOn w:val="DefaultParagraphFont"/>
    <w:uiPriority w:val="99"/>
    <w:unhideWhenUsed/>
    <w:rsid w:val="004B7E33"/>
    <w:rPr>
      <w:color w:val="3592CF" w:themeColor="hyperlink"/>
      <w:u w:val="single"/>
    </w:rPr>
  </w:style>
  <w:style w:type="paragraph" w:styleId="ListParagraph">
    <w:name w:val="List Paragraph"/>
    <w:basedOn w:val="Normal"/>
    <w:uiPriority w:val="34"/>
    <w:qFormat/>
    <w:rsid w:val="00742D55"/>
    <w:pPr>
      <w:spacing w:after="160" w:line="259" w:lineRule="auto"/>
      <w:ind w:left="720"/>
      <w:contextualSpacing/>
    </w:pPr>
    <w:rPr>
      <w:rFonts w:eastAsiaTheme="minorHAnsi"/>
      <w:b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82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2977037\AppData\Roaming\Microsoft\Sjablonen\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85BB62F034451982225FE578D34615"/>
        <w:category>
          <w:name w:val="Algemeen"/>
          <w:gallery w:val="placeholder"/>
        </w:category>
        <w:types>
          <w:type w:val="bbPlcHdr"/>
        </w:types>
        <w:behaviors>
          <w:behavior w:val="content"/>
        </w:behaviors>
        <w:guid w:val="{C807CDEE-8C71-4D25-9EC3-DB2A707E2715}"/>
      </w:docPartPr>
      <w:docPartBody>
        <w:p w:rsidR="005557B6" w:rsidRDefault="00CE2FFF">
          <w:pPr>
            <w:pStyle w:val="5B85BB62F034451982225FE578D34615"/>
          </w:pPr>
          <w:r w:rsidRPr="00D86945">
            <w:rPr>
              <w:rStyle w:val="SubtitleChar"/>
              <w:b/>
              <w:lang w:bidi="nl-NL"/>
            </w:rPr>
            <w:fldChar w:fldCharType="begin"/>
          </w:r>
          <w:r w:rsidRPr="00D86945">
            <w:rPr>
              <w:rStyle w:val="SubtitleChar"/>
              <w:lang w:bidi="nl-NL"/>
            </w:rPr>
            <w:instrText xml:space="preserve"> DATE  \@ "MMMM d"  \* MERGEFORMAT </w:instrText>
          </w:r>
          <w:r w:rsidRPr="00D86945">
            <w:rPr>
              <w:rStyle w:val="SubtitleChar"/>
              <w:b/>
              <w:lang w:bidi="nl-NL"/>
            </w:rPr>
            <w:fldChar w:fldCharType="separate"/>
          </w:r>
          <w:r>
            <w:rPr>
              <w:rStyle w:val="SubtitleChar"/>
              <w:lang w:bidi="nl-NL"/>
            </w:rPr>
            <w:t>september 7</w:t>
          </w:r>
          <w:r w:rsidRPr="00D86945">
            <w:rPr>
              <w:rStyle w:val="SubtitleChar"/>
              <w:b/>
              <w:lang w:bidi="nl-NL"/>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FF"/>
    <w:rsid w:val="000D15B8"/>
    <w:rsid w:val="000D1E2E"/>
    <w:rsid w:val="002934EE"/>
    <w:rsid w:val="003D08DB"/>
    <w:rsid w:val="005557B6"/>
    <w:rsid w:val="0097177A"/>
    <w:rsid w:val="00C21B58"/>
    <w:rsid w:val="00CE2FFF"/>
    <w:rsid w:val="00EF48ED"/>
    <w:rsid w:val="00F03990"/>
    <w:rsid w:val="00F0471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itleChar">
    <w:name w:val="Subtitle Char"/>
    <w:basedOn w:val="DefaultParagraphFont"/>
    <w:link w:val="Subtitle"/>
    <w:uiPriority w:val="2"/>
    <w:rPr>
      <w:caps/>
      <w:color w:val="44546A" w:themeColor="text2"/>
      <w:spacing w:val="20"/>
      <w:sz w:val="32"/>
      <w:lang w:eastAsia="en-US"/>
    </w:rPr>
  </w:style>
  <w:style w:type="paragraph" w:customStyle="1" w:styleId="5B85BB62F034451982225FE578D34615">
    <w:name w:val="5B85BB62F034451982225FE578D34615"/>
  </w:style>
  <w:style w:type="paragraph" w:customStyle="1" w:styleId="10EE42E6BEB04553BF8E7953284E1A22">
    <w:name w:val="10EE42E6BEB04553BF8E7953284E1A22"/>
  </w:style>
  <w:style w:type="paragraph" w:customStyle="1" w:styleId="F78333888F334A6BAD30AD277377217B">
    <w:name w:val="F78333888F334A6BAD30AD277377217B"/>
  </w:style>
  <w:style w:type="paragraph" w:customStyle="1" w:styleId="8D1581485542469688ABFFC69CBAB248">
    <w:name w:val="8D1581485542469688ABFFC69CBAB248"/>
  </w:style>
  <w:style w:type="paragraph" w:customStyle="1" w:styleId="C6BD055AEE7F41B49347830ED28707A6">
    <w:name w:val="C6BD055AEE7F41B49347830ED28707A6"/>
  </w:style>
  <w:style w:type="paragraph" w:customStyle="1" w:styleId="89F92462656944919FDCCE1BEA5D73C5">
    <w:name w:val="89F92462656944919FDCCE1BEA5D73C5"/>
  </w:style>
  <w:style w:type="paragraph" w:customStyle="1" w:styleId="8268D20380524D4CB5E236E0FF575415">
    <w:name w:val="8268D20380524D4CB5E236E0FF575415"/>
  </w:style>
  <w:style w:type="paragraph" w:customStyle="1" w:styleId="87D68E3C394F4D72842E3E158310BE22">
    <w:name w:val="87D68E3C394F4D72842E3E158310BE22"/>
  </w:style>
  <w:style w:type="paragraph" w:customStyle="1" w:styleId="4BA08EF5EFE7401B8893C024FB818FCD">
    <w:name w:val="4BA08EF5EFE7401B8893C024FB818FCD"/>
    <w:rsid w:val="00CE2FFF"/>
  </w:style>
  <w:style w:type="paragraph" w:customStyle="1" w:styleId="4D288281D4254ACFBF2DDCBB75BECA0C">
    <w:name w:val="4D288281D4254ACFBF2DDCBB75BECA0C"/>
    <w:rsid w:val="00CE2FFF"/>
  </w:style>
  <w:style w:type="paragraph" w:customStyle="1" w:styleId="4C8DB507D7784E13A932BBC33AE23B81">
    <w:name w:val="4C8DB507D7784E13A932BBC33AE23B81"/>
    <w:rsid w:val="00CE2FFF"/>
  </w:style>
  <w:style w:type="paragraph" w:customStyle="1" w:styleId="F7ECBA6628CD42F09BA9E5F5B292B766">
    <w:name w:val="F7ECBA6628CD42F09BA9E5F5B292B766"/>
    <w:rsid w:val="00CE2FFF"/>
  </w:style>
  <w:style w:type="paragraph" w:customStyle="1" w:styleId="1AD64D8864C742C3B9E64E160445E0B6">
    <w:name w:val="1AD64D8864C742C3B9E64E160445E0B6"/>
    <w:rsid w:val="00CE2FFF"/>
  </w:style>
  <w:style w:type="paragraph" w:customStyle="1" w:styleId="50EDC172446A4959BB70BC3D9E6A6DB8">
    <w:name w:val="50EDC172446A4959BB70BC3D9E6A6DB8"/>
    <w:rsid w:val="00CE2FFF"/>
  </w:style>
  <w:style w:type="paragraph" w:customStyle="1" w:styleId="80997567DF724B6DB129327E33DA10B5">
    <w:name w:val="80997567DF724B6DB129327E33DA10B5"/>
    <w:rsid w:val="00CE2FFF"/>
  </w:style>
  <w:style w:type="paragraph" w:customStyle="1" w:styleId="86BE955739AA43BAB5C078C04DF9BAD1">
    <w:name w:val="86BE955739AA43BAB5C078C04DF9BAD1"/>
    <w:rsid w:val="00CE2FFF"/>
  </w:style>
  <w:style w:type="paragraph" w:customStyle="1" w:styleId="B53C2122D62B4930AA2F0CE8F7393167">
    <w:name w:val="B53C2122D62B4930AA2F0CE8F7393167"/>
    <w:rsid w:val="00CE2FFF"/>
  </w:style>
  <w:style w:type="paragraph" w:customStyle="1" w:styleId="ED83003C95E8475189D33CB17DA195DD">
    <w:name w:val="ED83003C95E8475189D33CB17DA195DD"/>
    <w:rsid w:val="00CE2FFF"/>
  </w:style>
  <w:style w:type="paragraph" w:customStyle="1" w:styleId="091C227FA7E04535921B9AA9817AB7C3">
    <w:name w:val="091C227FA7E04535921B9AA9817AB7C3"/>
    <w:rsid w:val="00CE2FFF"/>
  </w:style>
  <w:style w:type="paragraph" w:customStyle="1" w:styleId="FBD5E320D1FB4A8BBFFF6544250E9C72">
    <w:name w:val="FBD5E320D1FB4A8BBFFF6544250E9C72"/>
    <w:rsid w:val="00CE2FFF"/>
  </w:style>
  <w:style w:type="paragraph" w:customStyle="1" w:styleId="309860DA8E454D3983A68785D4BF3C40">
    <w:name w:val="309860DA8E454D3983A68785D4BF3C40"/>
    <w:rsid w:val="00CE2FFF"/>
  </w:style>
  <w:style w:type="paragraph" w:customStyle="1" w:styleId="5BFC3A2514124EADB649E50C30D3219B">
    <w:name w:val="5BFC3A2514124EADB649E50C30D3219B"/>
    <w:rsid w:val="00CE2FFF"/>
  </w:style>
  <w:style w:type="paragraph" w:customStyle="1" w:styleId="31EA89BFDA2D40668E65A2841DB8F63F">
    <w:name w:val="31EA89BFDA2D40668E65A2841DB8F63F"/>
    <w:rsid w:val="00CE2FFF"/>
  </w:style>
  <w:style w:type="paragraph" w:customStyle="1" w:styleId="0AB68F1CC2704C13966A7407A9D5837F">
    <w:name w:val="0AB68F1CC2704C13966A7407A9D5837F"/>
    <w:rsid w:val="00CE2FFF"/>
  </w:style>
  <w:style w:type="paragraph" w:customStyle="1" w:styleId="271F7E479B16492688CB606DA09920E3">
    <w:name w:val="271F7E479B16492688CB606DA09920E3"/>
    <w:rsid w:val="00CE2FFF"/>
  </w:style>
  <w:style w:type="paragraph" w:customStyle="1" w:styleId="A002CD1F78634F5999A982EDB1C49B0F">
    <w:name w:val="A002CD1F78634F5999A982EDB1C49B0F"/>
    <w:rsid w:val="00CE2FFF"/>
  </w:style>
  <w:style w:type="paragraph" w:customStyle="1" w:styleId="683A46307BF240969597E4A993CFBACD">
    <w:name w:val="683A46307BF240969597E4A993CFBACD"/>
    <w:rsid w:val="00CE2FFF"/>
  </w:style>
  <w:style w:type="paragraph" w:customStyle="1" w:styleId="E9AC51BB503B42D5B54ADE0EC8C160DD">
    <w:name w:val="E9AC51BB503B42D5B54ADE0EC8C160DD"/>
    <w:rsid w:val="00CE2FFF"/>
  </w:style>
  <w:style w:type="paragraph" w:customStyle="1" w:styleId="E1E259E8A44B4A2A86E866BF49537212">
    <w:name w:val="E1E259E8A44B4A2A86E866BF49537212"/>
    <w:rsid w:val="00CE2FFF"/>
  </w:style>
  <w:style w:type="paragraph" w:customStyle="1" w:styleId="B39F3BCC71504268AC5D77ABCFF25D6F">
    <w:name w:val="B39F3BCC71504268AC5D77ABCFF25D6F"/>
    <w:rsid w:val="00CE2FFF"/>
  </w:style>
  <w:style w:type="paragraph" w:customStyle="1" w:styleId="11DFFBCC73D4445CA556AD48A9E8ABD1">
    <w:name w:val="11DFFBCC73D4445CA556AD48A9E8ABD1"/>
    <w:rsid w:val="00CE2FFF"/>
  </w:style>
  <w:style w:type="paragraph" w:customStyle="1" w:styleId="CB846BFC50C1476F82DD85C1AD32F1C2">
    <w:name w:val="CB846BFC50C1476F82DD85C1AD32F1C2"/>
    <w:rsid w:val="00CE2FFF"/>
  </w:style>
  <w:style w:type="paragraph" w:customStyle="1" w:styleId="A3A98B1D4BF64D16A512BEC3E30F6ADF">
    <w:name w:val="A3A98B1D4BF64D16A512BEC3E30F6ADF"/>
    <w:rsid w:val="00CE2FFF"/>
  </w:style>
  <w:style w:type="paragraph" w:customStyle="1" w:styleId="75A72AEE753A440594042ADD1CD2D0BC">
    <w:name w:val="75A72AEE753A440594042ADD1CD2D0BC"/>
    <w:rsid w:val="00CE2FFF"/>
  </w:style>
  <w:style w:type="paragraph" w:customStyle="1" w:styleId="A040D8063ACB4D9890B26CFBCE6330B0">
    <w:name w:val="A040D8063ACB4D9890B26CFBCE6330B0"/>
    <w:rsid w:val="00CE2FFF"/>
  </w:style>
  <w:style w:type="paragraph" w:customStyle="1" w:styleId="3C2FC1CD88F34621B4586779BAB51DF6">
    <w:name w:val="3C2FC1CD88F34621B4586779BAB51DF6"/>
    <w:rsid w:val="00CE2FFF"/>
  </w:style>
  <w:style w:type="paragraph" w:customStyle="1" w:styleId="C5AEB99F0C284C3F8459782721BF5AA0">
    <w:name w:val="C5AEB99F0C284C3F8459782721BF5AA0"/>
    <w:rsid w:val="00CE2F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UseLongFileNames/>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Michael Cheung
IF-AO4-T2Ha</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737e57b-6100-47f8-9a3b-19120db4ad3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E4EEF57B0104D4AB8F4454A2B4094A8" ma:contentTypeVersion="7" ma:contentTypeDescription="Create a new document." ma:contentTypeScope="" ma:versionID="d633b1f1aaacdc66643f14f98e0649d8">
  <xsd:schema xmlns:xsd="http://www.w3.org/2001/XMLSchema" xmlns:xs="http://www.w3.org/2001/XMLSchema" xmlns:p="http://schemas.microsoft.com/office/2006/metadata/properties" xmlns:ns2="0737e57b-6100-47f8-9a3b-19120db4ad3e" targetNamespace="http://schemas.microsoft.com/office/2006/metadata/properties" ma:root="true" ma:fieldsID="ddd5f4356afe22ad7616d1bf03c39265" ns2:_="">
    <xsd:import namespace="0737e57b-6100-47f8-9a3b-19120db4ad3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7e57b-6100-47f8-9a3b-19120db4ad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2A2C33-3AA8-4CDE-937B-C3842A19469E}">
  <ds:schemaRefs>
    <ds:schemaRef ds:uri="http://schemas.microsoft.com/sharepoint/v3/contenttype/forms"/>
  </ds:schemaRefs>
</ds:datastoreItem>
</file>

<file path=customXml/itemProps3.xml><?xml version="1.0" encoding="utf-8"?>
<ds:datastoreItem xmlns:ds="http://schemas.openxmlformats.org/officeDocument/2006/customXml" ds:itemID="{B2EAC544-F28B-4C1B-927C-002F47E7AE4F}">
  <ds:schemaRefs>
    <ds:schemaRef ds:uri="http://schemas.microsoft.com/office/2006/metadata/properties"/>
    <ds:schemaRef ds:uri="http://schemas.microsoft.com/office/infopath/2007/PartnerControls"/>
    <ds:schemaRef ds:uri="0737e57b-6100-47f8-9a3b-19120db4ad3e"/>
  </ds:schemaRefs>
</ds:datastoreItem>
</file>

<file path=customXml/itemProps4.xml><?xml version="1.0" encoding="utf-8"?>
<ds:datastoreItem xmlns:ds="http://schemas.openxmlformats.org/officeDocument/2006/customXml" ds:itemID="{DD954589-8E42-49D4-8955-B32A50E54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37e57b-6100-47f8-9a3b-19120db4a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87FE63-DE4B-4818-8347-D21C8C5B9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emplate>
  <TotalTime>1586</TotalTime>
  <Pages>8</Pages>
  <Words>295</Words>
  <Characters>1682</Characters>
  <Application>Microsoft Office Word</Application>
  <DocSecurity>0</DocSecurity>
  <Lines>14</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302977037</dc:creator>
  <cp:keywords/>
  <cp:lastModifiedBy>Michael</cp:lastModifiedBy>
  <cp:revision>59</cp:revision>
  <cp:lastPrinted>2006-08-01T17:47:00Z</cp:lastPrinted>
  <dcterms:created xsi:type="dcterms:W3CDTF">2020-09-07T10:01:00Z</dcterms:created>
  <dcterms:modified xsi:type="dcterms:W3CDTF">2020-10-27T18:10:00Z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0x0101009E4EEF57B0104D4AB8F4454A2B4094A8</vt:lpwstr>
  </property>
</Properties>
</file>